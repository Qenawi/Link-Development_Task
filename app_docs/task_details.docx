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379946" w14:textId="77777777" w:rsidR="002D5480" w:rsidRDefault="002D5480" w:rsidP="00790332">
      <w:pPr>
        <w:pStyle w:val="FigureDiagram"/>
      </w:pPr>
      <w:r w:rsidRPr="002D5480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2E65D92" wp14:editId="1AA08D52">
                <wp:simplePos x="0" y="0"/>
                <wp:positionH relativeFrom="column">
                  <wp:posOffset>-600075</wp:posOffset>
                </wp:positionH>
                <wp:positionV relativeFrom="paragraph">
                  <wp:posOffset>-570865</wp:posOffset>
                </wp:positionV>
                <wp:extent cx="6748145" cy="1252220"/>
                <wp:effectExtent l="0" t="0" r="0" b="508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1252220"/>
                        </a:xfrm>
                        <a:prstGeom prst="rect">
                          <a:avLst/>
                        </a:prstGeom>
                        <a:solidFill>
                          <a:srgbClr val="2F50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43CC0" id="Rectangle 3" o:spid="_x0000_s1026" style="position:absolute;margin-left:-47.25pt;margin-top:-44.95pt;width:531.35pt;height:98.6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" fillcolor="#2f50a2" stroked="f" strokeweight="1pt"/>
            </w:pict>
          </mc:Fallback>
        </mc:AlternateContent>
      </w:r>
      <w:r w:rsidRPr="002D5480">
        <w:rPr>
          <w:noProof/>
        </w:rPr>
        <w:drawing>
          <wp:anchor distT="0" distB="0" distL="114300" distR="114300" simplePos="0" relativeHeight="251660288" behindDoc="0" locked="0" layoutInCell="1" allowOverlap="1" wp14:anchorId="1C5A501E" wp14:editId="4FC053C2">
            <wp:simplePos x="0" y="0"/>
            <wp:positionH relativeFrom="margin">
              <wp:posOffset>-87630</wp:posOffset>
            </wp:positionH>
            <wp:positionV relativeFrom="paragraph">
              <wp:posOffset>-274955</wp:posOffset>
            </wp:positionV>
            <wp:extent cx="2888615" cy="641350"/>
            <wp:effectExtent l="0" t="0" r="6985" b="635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ink_logo_slogan-whit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FC190" w14:textId="77777777" w:rsidR="002D5480" w:rsidRPr="002D5480" w:rsidRDefault="002D5480" w:rsidP="002D5480"/>
    <w:tbl>
      <w:tblPr>
        <w:tblStyle w:val="TableGrid"/>
        <w:tblpPr w:leftFromText="180" w:rightFromText="180" w:vertAnchor="page" w:horzAnchor="margin" w:tblpXSpec="right" w:tblpY="4891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97"/>
      </w:tblGrid>
      <w:tr w:rsidR="002D5480" w14:paraId="58016436" w14:textId="77777777" w:rsidTr="002D5480">
        <w:trPr>
          <w:trHeight w:val="996"/>
        </w:trPr>
        <w:tc>
          <w:tcPr>
            <w:tcW w:w="4997" w:type="dxa"/>
            <w:vAlign w:val="center"/>
          </w:tcPr>
          <w:p w14:paraId="62B16E74" w14:textId="77777777" w:rsidR="007D7235" w:rsidRDefault="007D7235" w:rsidP="007B6D3F">
            <w:pPr>
              <w:pStyle w:val="Title"/>
              <w:spacing w:line="240" w:lineRule="auto"/>
            </w:pPr>
          </w:p>
          <w:p w14:paraId="4BE73A5F" w14:textId="77777777" w:rsidR="007D7235" w:rsidRDefault="007D7235" w:rsidP="007B6D3F">
            <w:pPr>
              <w:pStyle w:val="Title"/>
              <w:spacing w:line="240" w:lineRule="auto"/>
            </w:pPr>
          </w:p>
          <w:p w14:paraId="00B72D60" w14:textId="77777777" w:rsidR="007D7235" w:rsidRDefault="007D7235" w:rsidP="007B6D3F">
            <w:pPr>
              <w:pStyle w:val="Title"/>
              <w:spacing w:line="240" w:lineRule="auto"/>
            </w:pPr>
          </w:p>
          <w:p w14:paraId="0E546DB5" w14:textId="77777777" w:rsidR="002D5480" w:rsidRDefault="007D7235" w:rsidP="007B6D3F">
            <w:pPr>
              <w:pStyle w:val="Title"/>
              <w:spacing w:line="240" w:lineRule="auto"/>
            </w:pPr>
            <w:r>
              <w:t>Android Task</w:t>
            </w:r>
          </w:p>
        </w:tc>
      </w:tr>
      <w:tr w:rsidR="002D5480" w14:paraId="4D2A1015" w14:textId="77777777" w:rsidTr="002D5480">
        <w:trPr>
          <w:trHeight w:val="797"/>
        </w:trPr>
        <w:tc>
          <w:tcPr>
            <w:tcW w:w="4997" w:type="dxa"/>
            <w:vAlign w:val="center"/>
          </w:tcPr>
          <w:p w14:paraId="486E5E72" w14:textId="2E078CA9" w:rsidR="002D5480" w:rsidRPr="008B339E" w:rsidRDefault="00940E4B" w:rsidP="007B6D3F">
            <w:pPr>
              <w:pStyle w:val="Subtitle2"/>
              <w:framePr w:hSpace="0" w:wrap="auto" w:vAnchor="margin" w:hAnchor="text" w:xAlign="left" w:yAlign="inline"/>
            </w:pPr>
            <w:r>
              <w:t>Version Number [3</w:t>
            </w:r>
            <w:r w:rsidR="007D7235">
              <w:t>.0</w:t>
            </w:r>
            <w:r w:rsidR="002D5480" w:rsidRPr="008B339E">
              <w:t>]</w:t>
            </w:r>
          </w:p>
        </w:tc>
      </w:tr>
    </w:tbl>
    <w:p w14:paraId="61B7D935" w14:textId="77777777" w:rsidR="00D76023" w:rsidRDefault="007D7235" w:rsidP="0000508C">
      <w:pPr>
        <w:pStyle w:val="FigureDiagram"/>
        <w:jc w:val="left"/>
        <w:sectPr w:rsidR="00D76023" w:rsidSect="00A53679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  <w:r w:rsidRPr="00753B3B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50D6C11" wp14:editId="3F8F0DA9">
                <wp:simplePos x="0" y="0"/>
                <wp:positionH relativeFrom="column">
                  <wp:posOffset>3848100</wp:posOffset>
                </wp:positionH>
                <wp:positionV relativeFrom="paragraph">
                  <wp:posOffset>4150664</wp:posOffset>
                </wp:positionV>
                <wp:extent cx="1964690" cy="1287780"/>
                <wp:effectExtent l="19050" t="19050" r="16510" b="483870"/>
                <wp:wrapNone/>
                <wp:docPr id="9" name="Oval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690" cy="1287780"/>
                        </a:xfrm>
                        <a:prstGeom prst="wedgeEllipseCallout">
                          <a:avLst>
                            <a:gd name="adj1" fmla="val 5094"/>
                            <a:gd name="adj2" fmla="val 86599"/>
                          </a:avLst>
                        </a:prstGeom>
                        <a:solidFill>
                          <a:schemeClr val="bg1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A23E10E" w14:textId="77777777" w:rsidR="00594EA4" w:rsidRPr="00E86848" w:rsidRDefault="007D7235" w:rsidP="00594EA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E0A67"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3785DF08" wp14:editId="25C9FF90">
                                  <wp:extent cx="1019503" cy="764652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android_logo.gif"/>
                                          <pic:cNvPicPr/>
                                        </pic:nvPicPr>
                                        <pic:blipFill>
                                          <a:blip r:embed="rId16" cstate="print">
                                            <a:clrChange>
                                              <a:clrFrom>
                                                <a:srgbClr val="FFFFFF"/>
                                              </a:clrFrom>
                                              <a:clrTo>
                                                <a:srgbClr val="FFFFFF">
                                                  <a:alpha val="0"/>
                                                </a:srgbClr>
                                              </a:clrTo>
                                            </a:clrChang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1019503" cy="7646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0D6C11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9" o:spid="_x0000_s1026" type="#_x0000_t63" style="position:absolute;margin-left:303pt;margin-top:326.8pt;width:154.7pt;height:101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" adj="11900,29505" fillcolor="white [3212]" stroked="f" strokeweight="1pt">
                <v:textbox>
                  <w:txbxContent>
                    <w:p w14:paraId="1A23E10E" w14:textId="77777777" w:rsidR="00594EA4" w:rsidRPr="00E86848" w:rsidRDefault="007D7235" w:rsidP="00594EA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E0A67"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3785DF08" wp14:editId="25C9FF90">
                            <wp:extent cx="1019503" cy="764652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android_logo.gif"/>
                                    <pic:cNvPicPr/>
                                  </pic:nvPicPr>
                                  <pic:blipFill>
                                    <a:blip r:embed="rId17" cstate="print">
                                      <a:clrChange>
                                        <a:clrFrom>
                                          <a:srgbClr val="FFFFFF"/>
                                        </a:clrFrom>
                                        <a:clrTo>
                                          <a:srgbClr val="FFFFFF">
                                            <a:alpha val="0"/>
                                          </a:srgbClr>
                                        </a:clrTo>
                                      </a:clrChang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1019503" cy="7646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B729854" wp14:editId="4C0A5675">
            <wp:simplePos x="0" y="0"/>
            <wp:positionH relativeFrom="column">
              <wp:posOffset>263525</wp:posOffset>
            </wp:positionH>
            <wp:positionV relativeFrom="paragraph">
              <wp:posOffset>2506041</wp:posOffset>
            </wp:positionV>
            <wp:extent cx="1348740" cy="847725"/>
            <wp:effectExtent l="0" t="0" r="381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5081" w:rsidRPr="002D5480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4BBCF27" wp14:editId="7406DA97">
                <wp:simplePos x="0" y="0"/>
                <wp:positionH relativeFrom="margin">
                  <wp:posOffset>-221615</wp:posOffset>
                </wp:positionH>
                <wp:positionV relativeFrom="paragraph">
                  <wp:posOffset>6626860</wp:posOffset>
                </wp:positionV>
                <wp:extent cx="6031865" cy="854710"/>
                <wp:effectExtent l="0" t="0" r="0" b="2540"/>
                <wp:wrapNone/>
                <wp:docPr id="63" name="Text Box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031865" cy="854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EA00A" w14:textId="77777777" w:rsidR="00A64527" w:rsidRPr="00790332" w:rsidRDefault="00A64527" w:rsidP="00790332">
                            <w:pPr>
                              <w:pStyle w:val="FigureDiagram"/>
                              <w:rPr>
                                <w:color w:val="FFFFFF" w:themeColor="background1"/>
                              </w:rPr>
                            </w:pPr>
                            <w:r w:rsidRPr="0079033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Egypt HQ</w:t>
                            </w:r>
                            <w:r w:rsidRPr="00790332">
                              <w:rPr>
                                <w:color w:val="FFFFFF" w:themeColor="background1"/>
                              </w:rPr>
                              <w:t xml:space="preserve">: A: 94, Street 105, 11431 </w:t>
                            </w:r>
                            <w:proofErr w:type="spellStart"/>
                            <w:r w:rsidRPr="00790332">
                              <w:rPr>
                                <w:color w:val="FFFFFF" w:themeColor="background1"/>
                              </w:rPr>
                              <w:t>Maadi</w:t>
                            </w:r>
                            <w:proofErr w:type="spellEnd"/>
                            <w:r w:rsidRPr="00790332">
                              <w:rPr>
                                <w:color w:val="FFFFFF" w:themeColor="background1"/>
                              </w:rPr>
                              <w:t>, Cairo, Egypt.</w:t>
                            </w:r>
                          </w:p>
                          <w:p w14:paraId="5A1E7D4B" w14:textId="77777777" w:rsidR="00A64527" w:rsidRPr="00790332" w:rsidRDefault="00A64527" w:rsidP="00790332">
                            <w:pPr>
                              <w:pStyle w:val="FigureDiagram"/>
                              <w:rPr>
                                <w:color w:val="FFFFFF" w:themeColor="background1"/>
                              </w:rPr>
                            </w:pPr>
                            <w:r w:rsidRPr="0079033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T:</w:t>
                            </w:r>
                            <w:r w:rsidRPr="00790332">
                              <w:rPr>
                                <w:color w:val="FFFFFF" w:themeColor="background1"/>
                              </w:rPr>
                              <w:t xml:space="preserve"> +02 2529 5800</w:t>
                            </w:r>
                            <w:r w:rsidRPr="00790332">
                              <w:rPr>
                                <w:color w:val="FFFFFF" w:themeColor="background1"/>
                              </w:rPr>
                              <w:tab/>
                            </w:r>
                            <w:r w:rsidRPr="0079033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F:</w:t>
                            </w:r>
                            <w:r w:rsidRPr="00790332">
                              <w:rPr>
                                <w:color w:val="FFFFFF" w:themeColor="background1"/>
                              </w:rPr>
                              <w:t xml:space="preserve"> +02 2529 5888</w:t>
                            </w:r>
                            <w:r w:rsidRPr="00790332">
                              <w:rPr>
                                <w:color w:val="FFFFFF" w:themeColor="background1"/>
                              </w:rPr>
                              <w:tab/>
                            </w:r>
                            <w:r w:rsidRPr="00790332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E: </w:t>
                            </w:r>
                            <w:hyperlink r:id="rId19" w:history="1">
                              <w:r w:rsidRPr="00790332">
                                <w:rPr>
                                  <w:color w:val="FFFFFF" w:themeColor="background1"/>
                                </w:rPr>
                                <w:t>info@linkdev.com</w:t>
                              </w:r>
                            </w:hyperlink>
                            <w:r w:rsidRPr="00790332">
                              <w:rPr>
                                <w:color w:val="FFFFFF" w:themeColor="background1"/>
                              </w:rPr>
                              <w:tab/>
                            </w:r>
                            <w:hyperlink r:id="rId20" w:history="1">
                              <w:r w:rsidRPr="00790332">
                                <w:rPr>
                                  <w:color w:val="FFFFFF" w:themeColor="background1"/>
                                </w:rPr>
                                <w:t>www.linkdevelopment.com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BBCF2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17.45pt;margin-top:521.8pt;width:474.95pt;height:67.3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" filled="f" stroked="f">
                <o:lock v:ext="edit" aspectratio="t"/>
                <v:textbox>
                  <w:txbxContent>
                    <w:p w14:paraId="660EA00A" w14:textId="77777777" w:rsidR="00A64527" w:rsidRPr="00790332" w:rsidRDefault="00A64527" w:rsidP="00790332">
                      <w:pPr>
                        <w:pStyle w:val="FigureDiagram"/>
                        <w:rPr>
                          <w:color w:val="FFFFFF" w:themeColor="background1"/>
                        </w:rPr>
                      </w:pPr>
                      <w:r w:rsidRPr="00790332">
                        <w:rPr>
                          <w:b/>
                          <w:bCs/>
                          <w:color w:val="FFFFFF" w:themeColor="background1"/>
                        </w:rPr>
                        <w:t>Egypt HQ</w:t>
                      </w:r>
                      <w:r w:rsidRPr="00790332">
                        <w:rPr>
                          <w:color w:val="FFFFFF" w:themeColor="background1"/>
                        </w:rPr>
                        <w:t>: A: 94, Street 105, 11431 Maadi, Cairo, Egypt.</w:t>
                      </w:r>
                    </w:p>
                    <w:p w14:paraId="5A1E7D4B" w14:textId="77777777" w:rsidR="00A64527" w:rsidRPr="00790332" w:rsidRDefault="00A64527" w:rsidP="00790332">
                      <w:pPr>
                        <w:pStyle w:val="FigureDiagram"/>
                        <w:rPr>
                          <w:color w:val="FFFFFF" w:themeColor="background1"/>
                        </w:rPr>
                      </w:pPr>
                      <w:r w:rsidRPr="00790332">
                        <w:rPr>
                          <w:b/>
                          <w:bCs/>
                          <w:color w:val="FFFFFF" w:themeColor="background1"/>
                        </w:rPr>
                        <w:t>T:</w:t>
                      </w:r>
                      <w:r w:rsidRPr="00790332">
                        <w:rPr>
                          <w:color w:val="FFFFFF" w:themeColor="background1"/>
                        </w:rPr>
                        <w:t xml:space="preserve"> +02 2529 5800</w:t>
                      </w:r>
                      <w:r w:rsidRPr="00790332">
                        <w:rPr>
                          <w:color w:val="FFFFFF" w:themeColor="background1"/>
                        </w:rPr>
                        <w:tab/>
                      </w:r>
                      <w:r w:rsidRPr="00790332">
                        <w:rPr>
                          <w:b/>
                          <w:bCs/>
                          <w:color w:val="FFFFFF" w:themeColor="background1"/>
                        </w:rPr>
                        <w:t>F:</w:t>
                      </w:r>
                      <w:r w:rsidRPr="00790332">
                        <w:rPr>
                          <w:color w:val="FFFFFF" w:themeColor="background1"/>
                        </w:rPr>
                        <w:t xml:space="preserve"> +02 2529 5888</w:t>
                      </w:r>
                      <w:r w:rsidRPr="00790332">
                        <w:rPr>
                          <w:color w:val="FFFFFF" w:themeColor="background1"/>
                        </w:rPr>
                        <w:tab/>
                      </w:r>
                      <w:r w:rsidRPr="00790332">
                        <w:rPr>
                          <w:b/>
                          <w:bCs/>
                          <w:color w:val="FFFFFF" w:themeColor="background1"/>
                        </w:rPr>
                        <w:t xml:space="preserve">E: </w:t>
                      </w:r>
                      <w:hyperlink r:id="rId21" w:history="1">
                        <w:r w:rsidRPr="00790332">
                          <w:rPr>
                            <w:color w:val="FFFFFF" w:themeColor="background1"/>
                          </w:rPr>
                          <w:t>info@linkdev.com</w:t>
                        </w:r>
                      </w:hyperlink>
                      <w:r w:rsidRPr="00790332">
                        <w:rPr>
                          <w:color w:val="FFFFFF" w:themeColor="background1"/>
                        </w:rPr>
                        <w:tab/>
                      </w:r>
                      <w:hyperlink r:id="rId22" w:history="1">
                        <w:r w:rsidRPr="00790332">
                          <w:rPr>
                            <w:color w:val="FFFFFF" w:themeColor="background1"/>
                          </w:rPr>
                          <w:t>www.linkdevelopment.com</w:t>
                        </w:r>
                      </w:hyperlink>
                    </w:p>
                  </w:txbxContent>
                </v:textbox>
                <w10:wrap anchorx="margin"/>
              </v:shape>
            </w:pict>
          </mc:Fallback>
        </mc:AlternateContent>
      </w:r>
      <w:r w:rsidR="0033092C" w:rsidRPr="002D5480"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F65F584" wp14:editId="1588A3C5">
                <wp:simplePos x="0" y="0"/>
                <wp:positionH relativeFrom="column">
                  <wp:posOffset>-523875</wp:posOffset>
                </wp:positionH>
                <wp:positionV relativeFrom="paragraph">
                  <wp:posOffset>6358254</wp:posOffset>
                </wp:positionV>
                <wp:extent cx="6748145" cy="1323975"/>
                <wp:effectExtent l="0" t="0" r="0" b="952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1323975"/>
                        </a:xfrm>
                        <a:prstGeom prst="rect">
                          <a:avLst/>
                        </a:prstGeom>
                        <a:solidFill>
                          <a:srgbClr val="2F50A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21D0F" id="Rectangle 4" o:spid="_x0000_s1026" style="position:absolute;margin-left:-41.25pt;margin-top:500.65pt;width:531.35pt;height:104.2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" fillcolor="#2f50a2" stroked="f" strokeweight="1pt"/>
            </w:pict>
          </mc:Fallback>
        </mc:AlternateContent>
      </w:r>
      <w:r w:rsidR="00D76023" w:rsidRPr="00DC2764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5FF75BD" wp14:editId="24549DD7">
                <wp:simplePos x="0" y="0"/>
                <wp:positionH relativeFrom="margin">
                  <wp:posOffset>3933825</wp:posOffset>
                </wp:positionH>
                <wp:positionV relativeFrom="paragraph">
                  <wp:posOffset>5874275</wp:posOffset>
                </wp:positionV>
                <wp:extent cx="1774190" cy="260106"/>
                <wp:effectExtent l="0" t="0" r="0" b="6985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4190" cy="260106"/>
                          <a:chOff x="0" y="208190"/>
                          <a:chExt cx="2302379" cy="338126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8230"/>
                            <a:ext cx="1524000" cy="32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3698" y="208190"/>
                            <a:ext cx="638681" cy="3381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78DF53" id="Group 37" o:spid="_x0000_s1026" style="position:absolute;margin-left:309.75pt;margin-top:462.55pt;width:139.7pt;height:20.5pt;z-index:251674624;mso-position-horizontal-relative:margin;mso-width-relative:margin;mso-height-relative:margin" coordorigin=",2081" coordsize="23023,3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">
                <v:shape id="Picture 38" o:spid="_x0000_s1027" type="#_x0000_t75" style="position:absolute;top:2082;width:15240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">
                  <v:imagedata r:id="rId25" o:title=""/>
                  <v:path arrowok="t"/>
                </v:shape>
                <v:shape id="Picture 39" o:spid="_x0000_s1028" type="#_x0000_t75" style="position:absolute;left:16636;top:2081;width:6387;height:3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">
                  <v:imagedata r:id="rId26" o:title=""/>
                  <v:path arrowok="t"/>
                </v:shape>
                <w10:wrap anchorx="margin"/>
              </v:group>
            </w:pict>
          </mc:Fallback>
        </mc:AlternateContent>
      </w:r>
    </w:p>
    <w:p w14:paraId="58AC16C6" w14:textId="797E5FF8" w:rsidR="00394229" w:rsidRDefault="0000508C" w:rsidP="008B339E">
      <w:pPr>
        <w:pStyle w:val="Heading1"/>
      </w:pPr>
      <w:r>
        <w:lastRenderedPageBreak/>
        <w:t>Task Details</w:t>
      </w:r>
    </w:p>
    <w:p w14:paraId="5CF29D2B" w14:textId="77777777" w:rsidR="00786E78" w:rsidRPr="00786E78" w:rsidRDefault="00786E78" w:rsidP="00786E78"/>
    <w:p w14:paraId="5348EB2F" w14:textId="727807E3" w:rsidR="00786E78" w:rsidRPr="0000508C" w:rsidRDefault="0000508C" w:rsidP="00786E78">
      <w:pPr>
        <w:pStyle w:val="Heading2"/>
        <w:rPr>
          <w:rStyle w:val="Strong"/>
          <w:b w:val="0"/>
          <w:bCs w:val="0"/>
        </w:rPr>
      </w:pPr>
      <w:r>
        <w:t>News Feeds App</w:t>
      </w:r>
    </w:p>
    <w:p w14:paraId="2F73579F" w14:textId="5B4AB633" w:rsidR="008668D2" w:rsidRPr="00520236" w:rsidRDefault="0000508C" w:rsidP="001E2387">
      <w:pPr>
        <w:pStyle w:val="OutlineNumberLevel1"/>
        <w:ind w:left="0"/>
      </w:pPr>
      <w:r>
        <w:t>Create an Android app that contains the following</w:t>
      </w:r>
    </w:p>
    <w:p w14:paraId="0ED4FCE3" w14:textId="43799B11" w:rsidR="0000508C" w:rsidRPr="0000508C" w:rsidRDefault="0000508C" w:rsidP="003907C6">
      <w:pPr>
        <w:pStyle w:val="OutlineNumberLevel2"/>
      </w:pPr>
      <w:r w:rsidRPr="0000508C">
        <w:t xml:space="preserve">Minimum supported version is Android </w:t>
      </w:r>
      <w:r w:rsidR="00E04BCC">
        <w:t>5.0</w:t>
      </w:r>
    </w:p>
    <w:p w14:paraId="1E408EF5" w14:textId="77777777" w:rsidR="003F376D" w:rsidRPr="003F376D" w:rsidRDefault="003F376D" w:rsidP="003907C6">
      <w:pPr>
        <w:pStyle w:val="OutlineNumberLevel2"/>
      </w:pPr>
      <w:r w:rsidRPr="003F376D">
        <w:t>Navigation drawer, please check screen below, when clicking on an item, it should show a toast with the section name</w:t>
      </w:r>
    </w:p>
    <w:p w14:paraId="6FE0C7B8" w14:textId="39D7A84B" w:rsidR="003F376D" w:rsidRDefault="003F376D" w:rsidP="009F2161">
      <w:pPr>
        <w:pStyle w:val="OutlineNumberLevel3"/>
        <w:numPr>
          <w:ilvl w:val="0"/>
          <w:numId w:val="0"/>
        </w:numPr>
        <w:ind w:left="1440"/>
      </w:pPr>
      <w:r>
        <w:rPr>
          <w:noProof/>
        </w:rPr>
        <w:lastRenderedPageBreak/>
        <w:drawing>
          <wp:inline distT="0" distB="0" distL="0" distR="0" wp14:anchorId="14E55C17" wp14:editId="01BD250A">
            <wp:extent cx="3397170" cy="60393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3_Menu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646" cy="604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2A1A" w14:textId="55351C30" w:rsidR="003F376D" w:rsidRDefault="003F376D" w:rsidP="003907C6">
      <w:pPr>
        <w:pStyle w:val="OutlineNumberLevel2"/>
      </w:pPr>
      <w:r w:rsidRPr="003F376D">
        <w:t xml:space="preserve">Home screen contains a list of articles (Check screen below), </w:t>
      </w:r>
      <w:r w:rsidR="008978C7">
        <w:t>List of articles displayed in the home screen is a combined list of the returned output from the below two APIs. Call the two APIs and combine the output into a single list to be displayed in the home screen.</w:t>
      </w:r>
    </w:p>
    <w:p w14:paraId="718743DD" w14:textId="6C24D318" w:rsidR="00512696" w:rsidRDefault="00512696" w:rsidP="00512696"/>
    <w:p w14:paraId="5BC33C9F" w14:textId="59BE010E" w:rsidR="00512696" w:rsidRDefault="00512696" w:rsidP="00512696"/>
    <w:p w14:paraId="693B6A26" w14:textId="77777777" w:rsidR="00512696" w:rsidRPr="00512696" w:rsidRDefault="00512696" w:rsidP="00512696"/>
    <w:p w14:paraId="587E810E" w14:textId="2E9F57A2" w:rsidR="003F376D" w:rsidRDefault="00E31FBC" w:rsidP="000077B6">
      <w:pPr>
        <w:pStyle w:val="OutlineNumberLevel1"/>
        <w:rPr>
          <w:rStyle w:val="Hyperlink"/>
        </w:rPr>
      </w:pPr>
      <w:hyperlink r:id="rId28" w:history="1">
        <w:r w:rsidR="003F376D" w:rsidRPr="00C7661C">
          <w:rPr>
            <w:rStyle w:val="Hyperlink"/>
          </w:rPr>
          <w:t>https://newsapi.org/v1/articles?source=the-next-web&amp;apiKey=533af958594143758318137469b41ba9</w:t>
        </w:r>
      </w:hyperlink>
    </w:p>
    <w:p w14:paraId="5FBBA154" w14:textId="1E52FF31" w:rsidR="008978C7" w:rsidRDefault="00E31FBC" w:rsidP="000077B6">
      <w:pPr>
        <w:pStyle w:val="OutlineNumberLevel1"/>
        <w:rPr>
          <w:rStyle w:val="Hyperlink"/>
        </w:rPr>
      </w:pPr>
      <w:hyperlink r:id="rId29" w:history="1">
        <w:r w:rsidR="00512696" w:rsidRPr="00D430B4">
          <w:rPr>
            <w:rStyle w:val="Hyperlink"/>
          </w:rPr>
          <w:t>https://newsapi.org/v1/articles?source=associated-press&amp;apiKey=533af958594143758318137469b41ba9</w:t>
        </w:r>
      </w:hyperlink>
    </w:p>
    <w:p w14:paraId="69FBACDB" w14:textId="27D6E7E1" w:rsidR="003F376D" w:rsidRDefault="00BD2DB1" w:rsidP="00F37F1F">
      <w:pPr>
        <w:ind w:left="1440"/>
      </w:pPr>
      <w:r>
        <w:rPr>
          <w:noProof/>
        </w:rPr>
        <w:drawing>
          <wp:inline distT="0" distB="0" distL="0" distR="0" wp14:anchorId="2AF9D20D" wp14:editId="5E106870">
            <wp:extent cx="3597223" cy="6395013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1_Listi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390" cy="639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6067" w14:textId="184C51C8" w:rsidR="0049483B" w:rsidRDefault="0049483B" w:rsidP="003F376D">
      <w:pPr>
        <w:ind w:left="720"/>
      </w:pPr>
    </w:p>
    <w:p w14:paraId="42EA15C3" w14:textId="274D1447" w:rsidR="0049483B" w:rsidRDefault="0049483B" w:rsidP="003F376D">
      <w:pPr>
        <w:ind w:left="720"/>
      </w:pPr>
    </w:p>
    <w:p w14:paraId="530FA35C" w14:textId="192FF804" w:rsidR="0049483B" w:rsidRDefault="0049483B" w:rsidP="003F376D">
      <w:pPr>
        <w:ind w:left="720"/>
      </w:pPr>
    </w:p>
    <w:p w14:paraId="087FF06A" w14:textId="77777777" w:rsidR="0049483B" w:rsidRPr="0049483B" w:rsidRDefault="0049483B" w:rsidP="003907C6">
      <w:pPr>
        <w:pStyle w:val="OutlineNumberLevel2"/>
      </w:pPr>
      <w:r w:rsidRPr="0049483B">
        <w:t xml:space="preserve">After selecting an item from the news list user should be directed to the details screen (screen shot below). </w:t>
      </w:r>
    </w:p>
    <w:p w14:paraId="604A6993" w14:textId="0DA8A262" w:rsidR="0049483B" w:rsidRDefault="0049483B" w:rsidP="003907C6">
      <w:pPr>
        <w:pStyle w:val="OutlineNumberLevel2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512EBC25" wp14:editId="41C1C4C7">
            <wp:extent cx="3431893" cy="6101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2_Detail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535" cy="61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44F3" w14:textId="293739E8" w:rsidR="0049483B" w:rsidRDefault="0049483B" w:rsidP="003907C6">
      <w:pPr>
        <w:pStyle w:val="OutlineNumberLevel2"/>
      </w:pPr>
      <w:r>
        <w:t xml:space="preserve"> </w:t>
      </w:r>
      <w:r w:rsidRPr="0049483B">
        <w:t>Upload the source code to a GitHub/</w:t>
      </w:r>
      <w:proofErr w:type="spellStart"/>
      <w:r w:rsidRPr="0049483B">
        <w:t>BitBucket</w:t>
      </w:r>
      <w:proofErr w:type="spellEnd"/>
      <w:r w:rsidRPr="0049483B">
        <w:t xml:space="preserve"> repository.</w:t>
      </w:r>
    </w:p>
    <w:p w14:paraId="7FF81950" w14:textId="77777777" w:rsidR="0049483B" w:rsidRDefault="0049483B" w:rsidP="0049483B">
      <w:pPr>
        <w:ind w:left="1080"/>
      </w:pPr>
    </w:p>
    <w:p w14:paraId="367D9E54" w14:textId="77777777" w:rsidR="0049483B" w:rsidRDefault="0049483B" w:rsidP="0049483B">
      <w:pPr>
        <w:ind w:left="1080"/>
      </w:pPr>
      <w:r>
        <w:t>You will find all the sliced images you will need in the below folder.</w:t>
      </w:r>
    </w:p>
    <w:p w14:paraId="5B7564B1" w14:textId="7D2824AA" w:rsidR="002B2D0B" w:rsidRDefault="0049483B" w:rsidP="0049483B">
      <w:pPr>
        <w:ind w:left="1080"/>
      </w:pPr>
      <w:r>
        <w:lastRenderedPageBreak/>
        <w:t>Slicing</w:t>
      </w:r>
      <w:r w:rsidR="00E31FBC">
        <w:t xml:space="preserve"> </w:t>
      </w:r>
      <w:bookmarkStart w:id="0" w:name="_GoBack"/>
      <w:bookmarkEnd w:id="0"/>
      <w:r w:rsidR="002B2D0B">
        <w:t>(</w:t>
      </w:r>
      <w:hyperlink r:id="rId32" w:history="1">
        <w:r w:rsidR="002B2D0B" w:rsidRPr="00CD0ACE">
          <w:rPr>
            <w:rStyle w:val="Hyperlink"/>
          </w:rPr>
          <w:t>https://linkdevcorp-my.sharepoint.com/:u:/g/personal/nayera_mohamed_linkdev_com/ESEru0h5f7VPh9evwqxqDYgBylIrCYgOgj0oJx_GwV78kg?e=vcmdAe</w:t>
        </w:r>
      </w:hyperlink>
      <w:r w:rsidR="002B2D0B">
        <w:t>)</w:t>
      </w:r>
    </w:p>
    <w:sectPr w:rsidR="002B2D0B" w:rsidSect="00B1785A">
      <w:headerReference w:type="default" r:id="rId33"/>
      <w:footerReference w:type="default" r:id="rId34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1C2A2D" w14:textId="77777777" w:rsidR="0090695C" w:rsidRDefault="0090695C" w:rsidP="005D5F57">
      <w:pPr>
        <w:spacing w:before="0" w:after="0"/>
      </w:pPr>
      <w:r>
        <w:separator/>
      </w:r>
    </w:p>
  </w:endnote>
  <w:endnote w:type="continuationSeparator" w:id="0">
    <w:p w14:paraId="75DD7BB0" w14:textId="77777777" w:rsidR="0090695C" w:rsidRDefault="0090695C" w:rsidP="005D5F5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Tahoma"/>
    <w:charset w:val="00"/>
    <w:family w:val="swiss"/>
    <w:pitch w:val="variable"/>
    <w:sig w:usb0="E00002EF" w:usb1="4000205B" w:usb2="00000028" w:usb3="00000000" w:csb0="0000019F" w:csb1="00000000"/>
    <w:embedRegular r:id="rId1" w:fontKey="{E19C026F-0DD0-421E-9B5D-C5819022A93D}"/>
    <w:embedBold r:id="rId2" w:fontKey="{F90D708F-4062-4BD7-8F05-E38847BFB642}"/>
    <w:embedItalic r:id="rId3" w:fontKey="{5C8B8135-AFDC-40AD-B793-12BBA3472F3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C6E2ECD8-68EA-417B-A06B-79523E2D8AC2}"/>
    <w:embedBold r:id="rId5" w:fontKey="{8449CACE-38F9-4A18-86CD-78EDF04DDB95}"/>
    <w:embedItalic r:id="rId6" w:fontKey="{C82323E9-A364-49D9-9A1D-44202513263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193CE04-69EB-4C3B-963F-488BE932E846}"/>
    <w:embedBold r:id="rId8" w:fontKey="{5492E58A-3F1F-48B6-B8BA-3BFC737C5B9A}"/>
    <w:embedItalic r:id="rId9" w:fontKey="{8A46005C-D7D4-4204-ABBD-40A83F4493E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5AB3FA8A-70BA-44EB-B358-588C7A3FC8D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C41D6465-957F-4B5D-8719-37F02ECC48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2DCFD4" w14:textId="77777777" w:rsidR="0018332D" w:rsidRDefault="001833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2BEFA" w14:textId="77777777" w:rsidR="0018332D" w:rsidRDefault="001833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FEED95" w14:textId="77777777" w:rsidR="0018332D" w:rsidRDefault="0018332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4D3CE6" w14:textId="77777777" w:rsidR="006108E8" w:rsidRDefault="006E3264" w:rsidP="006108E8">
    <w:pPr>
      <w:ind w:left="-810"/>
      <w:jc w:val="center"/>
    </w:pPr>
    <w:r w:rsidRPr="009E3220">
      <w:rPr>
        <w:rFonts w:cs="Open Sans"/>
        <w:noProof/>
        <w:szCs w:val="20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30E3A9D" wp14:editId="73EB57F9">
              <wp:simplePos x="0" y="0"/>
              <wp:positionH relativeFrom="margin">
                <wp:posOffset>22860</wp:posOffset>
              </wp:positionH>
              <wp:positionV relativeFrom="paragraph">
                <wp:posOffset>-165624</wp:posOffset>
              </wp:positionV>
              <wp:extent cx="5689134" cy="27432"/>
              <wp:effectExtent l="0" t="0" r="26035" b="10795"/>
              <wp:wrapNone/>
              <wp:docPr id="72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89134" cy="27432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6350">
                        <a:solidFill>
                          <a:schemeClr val="accent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DD0048" id="Rectangle 6" o:spid="_x0000_s1026" style="position:absolute;margin-left:1.8pt;margin-top:-13.05pt;width:447.95pt;height:2.1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" fillcolor="#2437ac [3204]" strokecolor="#2437ac [3204]" strokeweight=".5pt">
              <w10:wrap anchorx="margin"/>
            </v:rect>
          </w:pict>
        </mc:Fallback>
      </mc:AlternateContent>
    </w:r>
    <w:r w:rsidR="000C0118">
      <w:rPr>
        <w:noProof/>
        <w:color w:val="808080" w:themeColor="background1" w:themeShade="80"/>
      </w:rPr>
      <mc:AlternateContent>
        <mc:Choice Requires="wps">
          <w:drawing>
            <wp:anchor distT="0" distB="0" distL="182880" distR="182880" simplePos="0" relativeHeight="251662336" behindDoc="0" locked="0" layoutInCell="1" allowOverlap="1" wp14:anchorId="269ADB7A" wp14:editId="1DE2A014">
              <wp:simplePos x="0" y="0"/>
              <wp:positionH relativeFrom="rightMargin">
                <wp:posOffset>-398145</wp:posOffset>
              </wp:positionH>
              <wp:positionV relativeFrom="page">
                <wp:posOffset>9763125</wp:posOffset>
              </wp:positionV>
              <wp:extent cx="381635" cy="419100"/>
              <wp:effectExtent l="0" t="0" r="0" b="0"/>
              <wp:wrapNone/>
              <wp:docPr id="41" name="Rectangle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1635" cy="419100"/>
                      </a:xfrm>
                      <a:prstGeom prst="rect">
                        <a:avLst/>
                      </a:prstGeom>
                      <a:solidFill>
                        <a:srgbClr val="2437AC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D94C006" w14:textId="2F46282C" w:rsidR="007201F0" w:rsidRPr="0018332D" w:rsidRDefault="007201F0">
                          <w:pPr>
                            <w:jc w:val="right"/>
                            <w:rPr>
                              <w:color w:val="FFFFFF" w:themeColor="background1"/>
                              <w:szCs w:val="20"/>
                            </w:rPr>
                          </w:pPr>
                          <w:r w:rsidRPr="0018332D">
                            <w:rPr>
                              <w:color w:val="FFFFFF" w:themeColor="background1"/>
                              <w:szCs w:val="20"/>
                            </w:rPr>
                            <w:fldChar w:fldCharType="begin"/>
                          </w:r>
                          <w:r w:rsidRPr="0018332D">
                            <w:rPr>
                              <w:color w:val="FFFFFF" w:themeColor="background1"/>
                              <w:szCs w:val="20"/>
                            </w:rPr>
                            <w:instrText xml:space="preserve"> PAGE   \* MERGEFORMAT </w:instrText>
                          </w:r>
                          <w:r w:rsidRPr="0018332D">
                            <w:rPr>
                              <w:color w:val="FFFFFF" w:themeColor="background1"/>
                              <w:szCs w:val="20"/>
                            </w:rPr>
                            <w:fldChar w:fldCharType="separate"/>
                          </w:r>
                          <w:r w:rsidR="00940E4B">
                            <w:rPr>
                              <w:noProof/>
                              <w:color w:val="FFFFFF" w:themeColor="background1"/>
                              <w:szCs w:val="20"/>
                            </w:rPr>
                            <w:t>5</w:t>
                          </w:r>
                          <w:r w:rsidRPr="0018332D">
                            <w:rPr>
                              <w:noProof/>
                              <w:color w:val="FFFFFF" w:themeColor="background1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69ADB7A" id="Rectangle 41" o:spid="_x0000_s1031" style="position:absolute;left:0;text-align:left;margin-left:-31.35pt;margin-top:768.75pt;width:30.05pt;height:33pt;z-index:251662336;visibility:visible;mso-wrap-style:square;mso-width-percent:0;mso-height-percent:0;mso-wrap-distance-left:14.4pt;mso-wrap-distance-top:0;mso-wrap-distance-right:14.4pt;mso-wrap-distance-bottom:0;mso-position-horizontal:absolute;mso-position-horizontal-relative:right-margin-area;mso-position-vertical:absolute;mso-position-vertical-relative:page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" fillcolor="#2437ac" stroked="f" strokeweight="3pt">
              <v:textbox>
                <w:txbxContent>
                  <w:p w14:paraId="0D94C006" w14:textId="2F46282C" w:rsidR="007201F0" w:rsidRPr="0018332D" w:rsidRDefault="007201F0">
                    <w:pPr>
                      <w:jc w:val="right"/>
                      <w:rPr>
                        <w:color w:val="FFFFFF" w:themeColor="background1"/>
                        <w:szCs w:val="20"/>
                      </w:rPr>
                    </w:pPr>
                    <w:r w:rsidRPr="0018332D">
                      <w:rPr>
                        <w:color w:val="FFFFFF" w:themeColor="background1"/>
                        <w:szCs w:val="20"/>
                      </w:rPr>
                      <w:fldChar w:fldCharType="begin"/>
                    </w:r>
                    <w:r w:rsidRPr="0018332D">
                      <w:rPr>
                        <w:color w:val="FFFFFF" w:themeColor="background1"/>
                        <w:szCs w:val="20"/>
                      </w:rPr>
                      <w:instrText xml:space="preserve"> PAGE   \* MERGEFORMAT </w:instrText>
                    </w:r>
                    <w:r w:rsidRPr="0018332D">
                      <w:rPr>
                        <w:color w:val="FFFFFF" w:themeColor="background1"/>
                        <w:szCs w:val="20"/>
                      </w:rPr>
                      <w:fldChar w:fldCharType="separate"/>
                    </w:r>
                    <w:r w:rsidR="00940E4B">
                      <w:rPr>
                        <w:noProof/>
                        <w:color w:val="FFFFFF" w:themeColor="background1"/>
                        <w:szCs w:val="20"/>
                      </w:rPr>
                      <w:t>5</w:t>
                    </w:r>
                    <w:r w:rsidRPr="0018332D">
                      <w:rPr>
                        <w:noProof/>
                        <w:color w:val="FFFFFF" w:themeColor="background1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 w:rsidR="006108E8" w:rsidRPr="00A87082">
      <w:rPr>
        <w:rFonts w:cs="Open Sans"/>
        <w:sz w:val="18"/>
        <w:szCs w:val="18"/>
      </w:rPr>
      <w:t xml:space="preserve">Egypt (HQ) - UAE - KSA </w:t>
    </w:r>
    <w:r w:rsidR="006108E8">
      <w:rPr>
        <w:rFonts w:cs="Open Sans"/>
        <w:sz w:val="18"/>
        <w:szCs w:val="18"/>
      </w:rPr>
      <w:t>–</w:t>
    </w:r>
    <w:r w:rsidR="006108E8" w:rsidRPr="00A87082">
      <w:rPr>
        <w:rFonts w:cs="Open Sans"/>
        <w:sz w:val="18"/>
        <w:szCs w:val="18"/>
      </w:rPr>
      <w:t xml:space="preserve"> Qatar</w:t>
    </w:r>
    <w:r w:rsidR="006108E8">
      <w:rPr>
        <w:rFonts w:cs="Open Sans"/>
        <w:sz w:val="18"/>
        <w:szCs w:val="18"/>
      </w:rPr>
      <w:tab/>
    </w:r>
    <w:hyperlink r:id="rId1" w:history="1">
      <w:r w:rsidR="006108E8" w:rsidRPr="009710B5">
        <w:rPr>
          <w:rStyle w:val="Hyperlink"/>
          <w:rFonts w:cs="Open Sans"/>
          <w:sz w:val="18"/>
          <w:szCs w:val="18"/>
        </w:rPr>
        <w:t>www.linkdevelopment.com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DE2C47" w14:textId="77777777" w:rsidR="0090695C" w:rsidRDefault="0090695C" w:rsidP="005D5F57">
      <w:pPr>
        <w:spacing w:before="0" w:after="0"/>
      </w:pPr>
      <w:r>
        <w:separator/>
      </w:r>
    </w:p>
  </w:footnote>
  <w:footnote w:type="continuationSeparator" w:id="0">
    <w:p w14:paraId="15D73A21" w14:textId="77777777" w:rsidR="0090695C" w:rsidRDefault="0090695C" w:rsidP="005D5F57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01B966" w14:textId="77777777" w:rsidR="0018332D" w:rsidRDefault="001833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447CE" w14:textId="77777777" w:rsidR="0018332D" w:rsidRDefault="0018332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8FD1F1" w14:textId="77777777" w:rsidR="0018332D" w:rsidRDefault="0018332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9454" w:type="dxa"/>
      <w:tblInd w:w="-63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454"/>
    </w:tblGrid>
    <w:tr w:rsidR="007201F0" w14:paraId="7428B3D7" w14:textId="77777777" w:rsidTr="00981EC9">
      <w:trPr>
        <w:trHeight w:val="909"/>
      </w:trPr>
      <w:tc>
        <w:tcPr>
          <w:tcW w:w="9454" w:type="dxa"/>
        </w:tcPr>
        <w:p w14:paraId="7A38E7FC" w14:textId="77777777" w:rsidR="007201F0" w:rsidRDefault="007201F0" w:rsidP="00981EC9">
          <w:r w:rsidRPr="00C9574E"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47A11132" wp14:editId="091D8A2D">
                <wp:simplePos x="0" y="0"/>
                <wp:positionH relativeFrom="page">
                  <wp:posOffset>59055</wp:posOffset>
                </wp:positionH>
                <wp:positionV relativeFrom="paragraph">
                  <wp:posOffset>7620</wp:posOffset>
                </wp:positionV>
                <wp:extent cx="1861820" cy="541655"/>
                <wp:effectExtent l="0" t="0" r="5080" b="0"/>
                <wp:wrapNone/>
                <wp:docPr id="21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dev_letter-head_new.jp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1820" cy="5416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</w:tbl>
  <w:p w14:paraId="588844B4" w14:textId="77777777" w:rsidR="007201F0" w:rsidRPr="00981EC9" w:rsidRDefault="00A53679" w:rsidP="00107CD3">
    <w:pPr>
      <w:ind w:left="-450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182880" distR="182880" simplePos="0" relativeHeight="251665408" behindDoc="1" locked="0" layoutInCell="1" allowOverlap="1" wp14:anchorId="4D4AA01C" wp14:editId="42ED421D">
              <wp:simplePos x="0" y="0"/>
              <wp:positionH relativeFrom="rightMargin">
                <wp:posOffset>87630</wp:posOffset>
              </wp:positionH>
              <wp:positionV relativeFrom="page">
                <wp:posOffset>1123315</wp:posOffset>
              </wp:positionV>
              <wp:extent cx="990600" cy="8677275"/>
              <wp:effectExtent l="0" t="0" r="95250" b="0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0" cy="8677275"/>
                        <a:chOff x="-457195" y="-74764"/>
                        <a:chExt cx="914395" cy="8429625"/>
                      </a:xfrm>
                    </wpg:grpSpPr>
                    <wps:wsp>
                      <wps:cNvPr id="2" name="Rectangle 2"/>
                      <wps:cNvSpPr/>
                      <wps:spPr>
                        <a:xfrm>
                          <a:off x="439387" y="0"/>
                          <a:ext cx="17813" cy="822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Text Box 5"/>
                      <wps:cNvSpPr txBox="1"/>
                      <wps:spPr>
                        <a:xfrm>
                          <a:off x="-457195" y="-74764"/>
                          <a:ext cx="527533" cy="842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60937" w14:textId="5736F095" w:rsidR="007201F0" w:rsidRPr="007201F0" w:rsidRDefault="00A53679" w:rsidP="007201F0">
                            <w:pPr>
                              <w:rPr>
                                <w:color w:val="2437AC"/>
                              </w:rPr>
                            </w:pPr>
                            <w:r>
                              <w:rPr>
                                <w:color w:val="2437AC"/>
                              </w:rPr>
                              <w:t xml:space="preserve">Section </w:t>
                            </w:r>
                            <w:r w:rsidR="007201F0" w:rsidRPr="007201F0">
                              <w:rPr>
                                <w:color w:val="2437AC"/>
                              </w:rPr>
                              <w:fldChar w:fldCharType="begin"/>
                            </w:r>
                            <w:r w:rsidR="007201F0" w:rsidRPr="007201F0">
                              <w:rPr>
                                <w:color w:val="2437AC"/>
                              </w:rPr>
                              <w:instrText xml:space="preserve"> STYLEREF  "Heading 1" \l  \* MERGEFORMAT </w:instrText>
                            </w:r>
                            <w:r w:rsidR="007201F0" w:rsidRPr="007201F0">
                              <w:rPr>
                                <w:color w:val="2437AC"/>
                              </w:rPr>
                              <w:fldChar w:fldCharType="separate"/>
                            </w:r>
                            <w:r w:rsidR="00E31FBC">
                              <w:rPr>
                                <w:noProof/>
                                <w:color w:val="2437AC"/>
                              </w:rPr>
                              <w:t>Task Details</w:t>
                            </w:r>
                            <w:r w:rsidR="007201F0" w:rsidRPr="007201F0">
                              <w:rPr>
                                <w:color w:val="2437AC"/>
                              </w:rPr>
                              <w:fldChar w:fldCharType="end"/>
                            </w:r>
                            <w:r w:rsidR="007201F0">
                              <w:rPr>
                                <w:color w:val="2437AC"/>
                              </w:rPr>
                              <w:t xml:space="preserve">&gt;&gt; </w:t>
                            </w:r>
                            <w:r w:rsidR="007201F0">
                              <w:rPr>
                                <w:color w:val="2437AC"/>
                              </w:rPr>
                              <w:fldChar w:fldCharType="begin"/>
                            </w:r>
                            <w:r w:rsidR="007201F0">
                              <w:rPr>
                                <w:color w:val="2437AC"/>
                              </w:rPr>
                              <w:instrText xml:space="preserve"> STYLEREF  "Heading 2" \l  \* MERGEFORMAT </w:instrText>
                            </w:r>
                            <w:r w:rsidR="007201F0">
                              <w:rPr>
                                <w:color w:val="2437AC"/>
                              </w:rPr>
                              <w:fldChar w:fldCharType="separate"/>
                            </w:r>
                            <w:r w:rsidR="00E31FBC">
                              <w:rPr>
                                <w:noProof/>
                                <w:color w:val="2437AC"/>
                              </w:rPr>
                              <w:t>News Feeds App</w:t>
                            </w:r>
                            <w:r w:rsidR="007201F0">
                              <w:rPr>
                                <w:color w:val="2437AC"/>
                              </w:rPr>
                              <w:fldChar w:fldCharType="end"/>
                            </w:r>
                          </w:p>
                          <w:p w14:paraId="2FDC3901" w14:textId="77777777" w:rsidR="007201F0" w:rsidRPr="007201F0" w:rsidRDefault="007201F0" w:rsidP="007201F0">
                            <w:pPr>
                              <w:rPr>
                                <w:color w:val="2437A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270" wrap="square" lIns="182880" tIns="45720" rIns="91440" bIns="13716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4AA01C" id="Group 1" o:spid="_x0000_s1028" style="position:absolute;left:0;text-align:left;margin-left:6.9pt;margin-top:88.45pt;width:78pt;height:683.25pt;z-index:-251651072;mso-wrap-distance-left:14.4pt;mso-wrap-distance-right:14.4pt;mso-position-horizontal-relative:right-margin-area;mso-position-vertical-relative:page;mso-width-relative:margin" coordorigin="-4571,-747" coordsize="9143,84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">
              <v:rect id="Rectangle 2" o:spid="_x0000_s1029" style="position:absolute;left:4393;width:179;height:8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" filled="f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30" type="#_x0000_t202" style="position:absolute;left:-4571;top:-747;width:5274;height:8429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" filled="f" stroked="f" strokeweight=".5pt">
                <v:textbox style="layout-flow:vertical;mso-layout-flow-alt:bottom-to-top" inset="14.4pt,,,10.8pt">
                  <w:txbxContent>
                    <w:p w14:paraId="0E460937" w14:textId="5736F095" w:rsidR="007201F0" w:rsidRPr="007201F0" w:rsidRDefault="00A53679" w:rsidP="007201F0">
                      <w:pPr>
                        <w:rPr>
                          <w:color w:val="2437AC"/>
                        </w:rPr>
                      </w:pPr>
                      <w:r>
                        <w:rPr>
                          <w:color w:val="2437AC"/>
                        </w:rPr>
                        <w:t xml:space="preserve">Section </w:t>
                      </w:r>
                      <w:r w:rsidR="007201F0" w:rsidRPr="007201F0">
                        <w:rPr>
                          <w:color w:val="2437AC"/>
                        </w:rPr>
                        <w:fldChar w:fldCharType="begin"/>
                      </w:r>
                      <w:r w:rsidR="007201F0" w:rsidRPr="007201F0">
                        <w:rPr>
                          <w:color w:val="2437AC"/>
                        </w:rPr>
                        <w:instrText xml:space="preserve"> STYLEREF  "Heading 1" \l  \* MERGEFORMAT </w:instrText>
                      </w:r>
                      <w:r w:rsidR="007201F0" w:rsidRPr="007201F0">
                        <w:rPr>
                          <w:color w:val="2437AC"/>
                        </w:rPr>
                        <w:fldChar w:fldCharType="separate"/>
                      </w:r>
                      <w:r w:rsidR="00E31FBC">
                        <w:rPr>
                          <w:noProof/>
                          <w:color w:val="2437AC"/>
                        </w:rPr>
                        <w:t>Task Details</w:t>
                      </w:r>
                      <w:r w:rsidR="007201F0" w:rsidRPr="007201F0">
                        <w:rPr>
                          <w:color w:val="2437AC"/>
                        </w:rPr>
                        <w:fldChar w:fldCharType="end"/>
                      </w:r>
                      <w:r w:rsidR="007201F0">
                        <w:rPr>
                          <w:color w:val="2437AC"/>
                        </w:rPr>
                        <w:t xml:space="preserve">&gt;&gt; </w:t>
                      </w:r>
                      <w:r w:rsidR="007201F0">
                        <w:rPr>
                          <w:color w:val="2437AC"/>
                        </w:rPr>
                        <w:fldChar w:fldCharType="begin"/>
                      </w:r>
                      <w:r w:rsidR="007201F0">
                        <w:rPr>
                          <w:color w:val="2437AC"/>
                        </w:rPr>
                        <w:instrText xml:space="preserve"> STYLEREF  "Heading 2" \l  \* MERGEFORMAT </w:instrText>
                      </w:r>
                      <w:r w:rsidR="007201F0">
                        <w:rPr>
                          <w:color w:val="2437AC"/>
                        </w:rPr>
                        <w:fldChar w:fldCharType="separate"/>
                      </w:r>
                      <w:r w:rsidR="00E31FBC">
                        <w:rPr>
                          <w:noProof/>
                          <w:color w:val="2437AC"/>
                        </w:rPr>
                        <w:t>News Feeds App</w:t>
                      </w:r>
                      <w:r w:rsidR="007201F0">
                        <w:rPr>
                          <w:color w:val="2437AC"/>
                        </w:rPr>
                        <w:fldChar w:fldCharType="end"/>
                      </w:r>
                    </w:p>
                    <w:p w14:paraId="2FDC3901" w14:textId="77777777" w:rsidR="007201F0" w:rsidRPr="007201F0" w:rsidRDefault="007201F0" w:rsidP="007201F0">
                      <w:pPr>
                        <w:rPr>
                          <w:color w:val="2437AC"/>
                        </w:rPr>
                      </w:pPr>
                    </w:p>
                  </w:txbxContent>
                </v:textbox>
              </v:shape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1C5A501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40.8pt;height:29.4pt" o:bullet="t">
        <v:imagedata r:id="rId1" o:title="LINK"/>
      </v:shape>
    </w:pict>
  </w:numPicBullet>
  <w:numPicBullet w:numPicBulletId="1">
    <w:pict>
      <v:shape id="_x0000_i1027" type="#_x0000_t75" style="width:8.4pt;height:8.4pt" o:bullet="t">
        <v:imagedata r:id="rId2" o:title="BD14656_"/>
      </v:shape>
    </w:pict>
  </w:numPicBullet>
  <w:abstractNum w:abstractNumId="0" w15:restartNumberingAfterBreak="0">
    <w:nsid w:val="FFFFFF7C"/>
    <w:multiLevelType w:val="singleLevel"/>
    <w:tmpl w:val="E1005D7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4622D7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53E5E8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0AA4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032B29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B64E77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3FA794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5DA2902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2437AC"/>
      </w:rPr>
    </w:lvl>
  </w:abstractNum>
  <w:abstractNum w:abstractNumId="8" w15:restartNumberingAfterBreak="0">
    <w:nsid w:val="FFFFFF89"/>
    <w:multiLevelType w:val="singleLevel"/>
    <w:tmpl w:val="A008046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cs="Symbol" w:hint="default"/>
        <w:color w:val="2437AC"/>
      </w:rPr>
    </w:lvl>
  </w:abstractNum>
  <w:abstractNum w:abstractNumId="9" w15:restartNumberingAfterBreak="0">
    <w:nsid w:val="03E469C4"/>
    <w:multiLevelType w:val="multilevel"/>
    <w:tmpl w:val="0B949F9E"/>
    <w:styleLink w:val="OutlineNumberLevel2Styl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20" w:hanging="360"/>
      </w:pPr>
      <w:rPr>
        <w:rFonts w:hint="default"/>
      </w:rPr>
    </w:lvl>
  </w:abstractNum>
  <w:abstractNum w:abstractNumId="10" w15:restartNumberingAfterBreak="0">
    <w:nsid w:val="05013194"/>
    <w:multiLevelType w:val="multilevel"/>
    <w:tmpl w:val="7FFC8F1A"/>
    <w:styleLink w:val="Headings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4.%1.%2.%3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suff w:val="space"/>
      <w:lvlText w:val="%5.%1.%2.%3.%4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6.%1.%2.%3.%4.%5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suff w:val="space"/>
      <w:lvlText w:val="%7.%1.%2.%3.%4.%5.%6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suff w:val="space"/>
      <w:lvlText w:val="%8.%1.%2.%3.%4.%5.%6.%7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11" w15:restartNumberingAfterBreak="0">
    <w:nsid w:val="15EC2F4C"/>
    <w:multiLevelType w:val="hybridMultilevel"/>
    <w:tmpl w:val="89AAA522"/>
    <w:lvl w:ilvl="0" w:tplc="24867E34">
      <w:start w:val="1"/>
      <w:numFmt w:val="decimal"/>
      <w:pStyle w:val="FrontSubtitle"/>
      <w:lvlText w:val="0%1."/>
      <w:lvlJc w:val="left"/>
      <w:pPr>
        <w:ind w:left="720" w:hanging="360"/>
      </w:pPr>
      <w:rPr>
        <w:rFonts w:hint="default"/>
        <w:b/>
        <w:i w:val="0"/>
        <w:color w:val="2437AC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195AA0"/>
    <w:multiLevelType w:val="multilevel"/>
    <w:tmpl w:val="01883626"/>
    <w:styleLink w:val="OutlineNumberLevel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%1.%2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4.%1.%2.%3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5.%1.%2.%3.%4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6.%1.%2.%3.%4.%5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18E94715"/>
    <w:multiLevelType w:val="multilevel"/>
    <w:tmpl w:val="3E5842C8"/>
    <w:styleLink w:val="OutlineListLevel"/>
    <w:lvl w:ilvl="0">
      <w:start w:val="1"/>
      <w:numFmt w:val="decimal"/>
      <w:isLgl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14" w15:restartNumberingAfterBreak="0">
    <w:nsid w:val="19673A02"/>
    <w:multiLevelType w:val="multilevel"/>
    <w:tmpl w:val="EB86143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280F0EC1"/>
    <w:multiLevelType w:val="multilevel"/>
    <w:tmpl w:val="99409E38"/>
    <w:styleLink w:val="OutlineNumberLevel3Styl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%1.%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0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0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080" w:hanging="360"/>
      </w:pPr>
      <w:rPr>
        <w:rFonts w:hint="default"/>
      </w:rPr>
    </w:lvl>
  </w:abstractNum>
  <w:abstractNum w:abstractNumId="16" w15:restartNumberingAfterBreak="0">
    <w:nsid w:val="329A0A82"/>
    <w:multiLevelType w:val="multilevel"/>
    <w:tmpl w:val="C3808D20"/>
    <w:styleLink w:val="OutlineListLevel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17" w15:restartNumberingAfterBreak="0">
    <w:nsid w:val="3AFE5B22"/>
    <w:multiLevelType w:val="multilevel"/>
    <w:tmpl w:val="BCD02DDE"/>
    <w:styleLink w:val="OutlineNumberLevel4Style"/>
    <w:lvl w:ilvl="0">
      <w:start w:val="1"/>
      <w:numFmt w:val="decimal"/>
      <w:pStyle w:val="ListParagraph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pStyle w:val="OutlineNumberLevel2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%1.%2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pStyle w:val="OutlineNumberLevel4"/>
      <w:lvlText w:val="%4.%1.%2.%3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4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4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440" w:hanging="360"/>
      </w:pPr>
      <w:rPr>
        <w:rFonts w:hint="default"/>
      </w:rPr>
    </w:lvl>
  </w:abstractNum>
  <w:abstractNum w:abstractNumId="18" w15:restartNumberingAfterBreak="0">
    <w:nsid w:val="40716731"/>
    <w:multiLevelType w:val="multilevel"/>
    <w:tmpl w:val="C5EC62F8"/>
    <w:styleLink w:val="OutlineNumbering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Restart w:val="0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7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7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20" w:hanging="360"/>
      </w:pPr>
      <w:rPr>
        <w:rFonts w:hint="default"/>
      </w:rPr>
    </w:lvl>
  </w:abstractNum>
  <w:abstractNum w:abstractNumId="19" w15:restartNumberingAfterBreak="0">
    <w:nsid w:val="415C3978"/>
    <w:multiLevelType w:val="multilevel"/>
    <w:tmpl w:val="E366776C"/>
    <w:styleLink w:val="OutlineNumberLevel1Styl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20" w15:restartNumberingAfterBreak="0">
    <w:nsid w:val="5EBF0EF3"/>
    <w:multiLevelType w:val="hybridMultilevel"/>
    <w:tmpl w:val="806AC370"/>
    <w:lvl w:ilvl="0" w:tplc="220A356A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color w:val="060606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F21E9F"/>
    <w:multiLevelType w:val="hybridMultilevel"/>
    <w:tmpl w:val="24D8E994"/>
    <w:lvl w:ilvl="0" w:tplc="7AF2122C">
      <w:start w:val="1"/>
      <w:numFmt w:val="decimal"/>
      <w:pStyle w:val="OutlineNumberLevel3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C7B722C"/>
    <w:multiLevelType w:val="multilevel"/>
    <w:tmpl w:val="2F7AAF78"/>
    <w:lvl w:ilvl="0">
      <w:start w:val="1"/>
      <w:numFmt w:val="bullet"/>
      <w:lvlText w:val=""/>
      <w:lvlPicBulletId w:val="0"/>
      <w:lvlJc w:val="left"/>
      <w:pPr>
        <w:ind w:left="866" w:hanging="360"/>
      </w:pPr>
      <w:rPr>
        <w:rFonts w:ascii="Symbol" w:hAnsi="Symbol" w:cs="Times New Roman" w:hint="default"/>
        <w:color w:val="auto"/>
      </w:rPr>
    </w:lvl>
    <w:lvl w:ilvl="1">
      <w:start w:val="1"/>
      <w:numFmt w:val="bullet"/>
      <w:lvlText w:val=""/>
      <w:lvlPicBulletId w:val="1"/>
      <w:lvlJc w:val="left"/>
      <w:pPr>
        <w:ind w:left="1123" w:hanging="284"/>
      </w:pPr>
      <w:rPr>
        <w:rFonts w:ascii="Symbol" w:hAnsi="Symbol" w:cs="Times New Roman" w:hint="default"/>
        <w:color w:val="auto"/>
      </w:rPr>
    </w:lvl>
    <w:lvl w:ilvl="2">
      <w:start w:val="1"/>
      <w:numFmt w:val="bullet"/>
      <w:lvlText w:val=""/>
      <w:lvlJc w:val="left"/>
      <w:pPr>
        <w:ind w:left="1803" w:hanging="340"/>
      </w:pPr>
      <w:rPr>
        <w:rFonts w:ascii="Wingdings" w:hAnsi="Wingdings" w:cs="Times New Roman" w:hint="default"/>
      </w:rPr>
    </w:lvl>
    <w:lvl w:ilvl="3">
      <w:start w:val="1"/>
      <w:numFmt w:val="bullet"/>
      <w:lvlText w:val=""/>
      <w:lvlJc w:val="left"/>
      <w:pPr>
        <w:ind w:left="201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273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45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17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89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561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3"/>
  </w:num>
  <w:num w:numId="3">
    <w:abstractNumId w:val="20"/>
  </w:num>
  <w:num w:numId="4">
    <w:abstractNumId w:val="8"/>
  </w:num>
  <w:num w:numId="5">
    <w:abstractNumId w:val="7"/>
  </w:num>
  <w:num w:numId="6">
    <w:abstractNumId w:val="10"/>
  </w:num>
  <w:num w:numId="7">
    <w:abstractNumId w:val="11"/>
  </w:num>
  <w:num w:numId="8">
    <w:abstractNumId w:val="14"/>
  </w:num>
  <w:num w:numId="9">
    <w:abstractNumId w:val="12"/>
  </w:num>
  <w:num w:numId="10">
    <w:abstractNumId w:val="19"/>
  </w:num>
  <w:num w:numId="11">
    <w:abstractNumId w:val="9"/>
  </w:num>
  <w:num w:numId="12">
    <w:abstractNumId w:val="15"/>
  </w:num>
  <w:num w:numId="13">
    <w:abstractNumId w:val="17"/>
  </w:num>
  <w:num w:numId="14">
    <w:abstractNumId w:val="18"/>
  </w:num>
  <w:num w:numId="15">
    <w:abstractNumId w:val="6"/>
  </w:num>
  <w:num w:numId="16">
    <w:abstractNumId w:val="5"/>
  </w:num>
  <w:num w:numId="17">
    <w:abstractNumId w:val="4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21"/>
  </w:num>
  <w:num w:numId="23">
    <w:abstractNumId w:val="2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attachedTemplate r:id="rId1"/>
  <w:stylePaneFormatFilter w:val="5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0"/>
  <w:documentProtection w:formatting="1" w:enforcement="0"/>
  <w:autoFormatOverride/>
  <w:styleLockTheme/>
  <w:styleLockQFSet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7235"/>
    <w:rsid w:val="00002C5A"/>
    <w:rsid w:val="0000508C"/>
    <w:rsid w:val="000077B6"/>
    <w:rsid w:val="00024B02"/>
    <w:rsid w:val="0002758B"/>
    <w:rsid w:val="00031E87"/>
    <w:rsid w:val="0003441B"/>
    <w:rsid w:val="00035081"/>
    <w:rsid w:val="00036BF8"/>
    <w:rsid w:val="000427EE"/>
    <w:rsid w:val="00063C32"/>
    <w:rsid w:val="0006792A"/>
    <w:rsid w:val="00082195"/>
    <w:rsid w:val="00087344"/>
    <w:rsid w:val="00090F50"/>
    <w:rsid w:val="000A346C"/>
    <w:rsid w:val="000A6DF0"/>
    <w:rsid w:val="000B300C"/>
    <w:rsid w:val="000C0118"/>
    <w:rsid w:val="000C581C"/>
    <w:rsid w:val="000C6F84"/>
    <w:rsid w:val="000C7E1A"/>
    <w:rsid w:val="000E1461"/>
    <w:rsid w:val="000E3C80"/>
    <w:rsid w:val="000E744B"/>
    <w:rsid w:val="000F4B2F"/>
    <w:rsid w:val="000F5227"/>
    <w:rsid w:val="000F5AB0"/>
    <w:rsid w:val="000F5B70"/>
    <w:rsid w:val="001035A0"/>
    <w:rsid w:val="001046C2"/>
    <w:rsid w:val="00107CD3"/>
    <w:rsid w:val="001242BE"/>
    <w:rsid w:val="0012785E"/>
    <w:rsid w:val="001307D3"/>
    <w:rsid w:val="00132E25"/>
    <w:rsid w:val="00134E80"/>
    <w:rsid w:val="001521A0"/>
    <w:rsid w:val="00174EE9"/>
    <w:rsid w:val="0018332D"/>
    <w:rsid w:val="00184081"/>
    <w:rsid w:val="001846F5"/>
    <w:rsid w:val="001951D4"/>
    <w:rsid w:val="001B4F6D"/>
    <w:rsid w:val="001D1B52"/>
    <w:rsid w:val="001E2387"/>
    <w:rsid w:val="001E7AB4"/>
    <w:rsid w:val="001F3870"/>
    <w:rsid w:val="001F47A4"/>
    <w:rsid w:val="001F53E6"/>
    <w:rsid w:val="00213347"/>
    <w:rsid w:val="00234BED"/>
    <w:rsid w:val="00237ECB"/>
    <w:rsid w:val="00273F57"/>
    <w:rsid w:val="00281E9B"/>
    <w:rsid w:val="002B2D0B"/>
    <w:rsid w:val="002C00EF"/>
    <w:rsid w:val="002D15B3"/>
    <w:rsid w:val="002D5480"/>
    <w:rsid w:val="002E0697"/>
    <w:rsid w:val="00315A63"/>
    <w:rsid w:val="0032042C"/>
    <w:rsid w:val="0032084E"/>
    <w:rsid w:val="00323E34"/>
    <w:rsid w:val="00326CD4"/>
    <w:rsid w:val="00327C00"/>
    <w:rsid w:val="0033092C"/>
    <w:rsid w:val="00330F2C"/>
    <w:rsid w:val="0033359E"/>
    <w:rsid w:val="00336245"/>
    <w:rsid w:val="00345C72"/>
    <w:rsid w:val="00356EA8"/>
    <w:rsid w:val="00362B48"/>
    <w:rsid w:val="003649B4"/>
    <w:rsid w:val="003779DA"/>
    <w:rsid w:val="00380C80"/>
    <w:rsid w:val="00386F88"/>
    <w:rsid w:val="003907C6"/>
    <w:rsid w:val="00394229"/>
    <w:rsid w:val="003A5334"/>
    <w:rsid w:val="003B5A04"/>
    <w:rsid w:val="003D16D2"/>
    <w:rsid w:val="003D5DA9"/>
    <w:rsid w:val="003F376D"/>
    <w:rsid w:val="00407E92"/>
    <w:rsid w:val="004215DB"/>
    <w:rsid w:val="004402F7"/>
    <w:rsid w:val="00482E7E"/>
    <w:rsid w:val="0049483B"/>
    <w:rsid w:val="004A1DA9"/>
    <w:rsid w:val="004A1E60"/>
    <w:rsid w:val="004A68ED"/>
    <w:rsid w:val="004C2CF9"/>
    <w:rsid w:val="005054D5"/>
    <w:rsid w:val="00512696"/>
    <w:rsid w:val="00514186"/>
    <w:rsid w:val="00520236"/>
    <w:rsid w:val="005207FD"/>
    <w:rsid w:val="005240AC"/>
    <w:rsid w:val="005652C3"/>
    <w:rsid w:val="00567D5F"/>
    <w:rsid w:val="00573305"/>
    <w:rsid w:val="00573F0D"/>
    <w:rsid w:val="00594EA4"/>
    <w:rsid w:val="005A2DA6"/>
    <w:rsid w:val="005B11A5"/>
    <w:rsid w:val="005B22EA"/>
    <w:rsid w:val="005B7F65"/>
    <w:rsid w:val="005D5F57"/>
    <w:rsid w:val="005F5FE6"/>
    <w:rsid w:val="006016EC"/>
    <w:rsid w:val="006108E8"/>
    <w:rsid w:val="00611901"/>
    <w:rsid w:val="00612E1A"/>
    <w:rsid w:val="00644FEC"/>
    <w:rsid w:val="00651DA9"/>
    <w:rsid w:val="00661C7F"/>
    <w:rsid w:val="00667367"/>
    <w:rsid w:val="00675C3B"/>
    <w:rsid w:val="0068190A"/>
    <w:rsid w:val="006870DF"/>
    <w:rsid w:val="006A1BB7"/>
    <w:rsid w:val="006B4436"/>
    <w:rsid w:val="006B6740"/>
    <w:rsid w:val="006C3408"/>
    <w:rsid w:val="006D1F6D"/>
    <w:rsid w:val="006E3264"/>
    <w:rsid w:val="006E7FC3"/>
    <w:rsid w:val="006F36D6"/>
    <w:rsid w:val="00702F1F"/>
    <w:rsid w:val="007201F0"/>
    <w:rsid w:val="00720BB8"/>
    <w:rsid w:val="00724525"/>
    <w:rsid w:val="00731F43"/>
    <w:rsid w:val="00742CDA"/>
    <w:rsid w:val="00753B3B"/>
    <w:rsid w:val="007557D6"/>
    <w:rsid w:val="007612D7"/>
    <w:rsid w:val="007737A8"/>
    <w:rsid w:val="00782E6D"/>
    <w:rsid w:val="00786E78"/>
    <w:rsid w:val="00790332"/>
    <w:rsid w:val="007B6D3F"/>
    <w:rsid w:val="007D7235"/>
    <w:rsid w:val="00801BB1"/>
    <w:rsid w:val="008333D1"/>
    <w:rsid w:val="008668D2"/>
    <w:rsid w:val="00885704"/>
    <w:rsid w:val="00890A36"/>
    <w:rsid w:val="008978C7"/>
    <w:rsid w:val="008A56DF"/>
    <w:rsid w:val="008B1D07"/>
    <w:rsid w:val="008B339E"/>
    <w:rsid w:val="008B5042"/>
    <w:rsid w:val="008B6395"/>
    <w:rsid w:val="008B6893"/>
    <w:rsid w:val="008B6B50"/>
    <w:rsid w:val="008C0A2A"/>
    <w:rsid w:val="008E3C33"/>
    <w:rsid w:val="0090695C"/>
    <w:rsid w:val="009079A5"/>
    <w:rsid w:val="00921211"/>
    <w:rsid w:val="009375DF"/>
    <w:rsid w:val="00940E4B"/>
    <w:rsid w:val="00952750"/>
    <w:rsid w:val="0096567C"/>
    <w:rsid w:val="00970D9C"/>
    <w:rsid w:val="009710B5"/>
    <w:rsid w:val="009714DC"/>
    <w:rsid w:val="00981EC9"/>
    <w:rsid w:val="0098394D"/>
    <w:rsid w:val="00990EA6"/>
    <w:rsid w:val="009935A6"/>
    <w:rsid w:val="00996C9A"/>
    <w:rsid w:val="009A4A17"/>
    <w:rsid w:val="009A561A"/>
    <w:rsid w:val="009C06EC"/>
    <w:rsid w:val="009C11FC"/>
    <w:rsid w:val="009C3B93"/>
    <w:rsid w:val="009D3325"/>
    <w:rsid w:val="009D441A"/>
    <w:rsid w:val="009D6AE2"/>
    <w:rsid w:val="009F2161"/>
    <w:rsid w:val="009F70BC"/>
    <w:rsid w:val="00A07322"/>
    <w:rsid w:val="00A07CE3"/>
    <w:rsid w:val="00A53679"/>
    <w:rsid w:val="00A56520"/>
    <w:rsid w:val="00A601FA"/>
    <w:rsid w:val="00A64527"/>
    <w:rsid w:val="00A66B8A"/>
    <w:rsid w:val="00A81268"/>
    <w:rsid w:val="00A94FB3"/>
    <w:rsid w:val="00AA4A9F"/>
    <w:rsid w:val="00AE3649"/>
    <w:rsid w:val="00AF1E00"/>
    <w:rsid w:val="00B02A5A"/>
    <w:rsid w:val="00B07AEC"/>
    <w:rsid w:val="00B1785A"/>
    <w:rsid w:val="00B20BE4"/>
    <w:rsid w:val="00B50B38"/>
    <w:rsid w:val="00B55188"/>
    <w:rsid w:val="00B671AA"/>
    <w:rsid w:val="00B67A9E"/>
    <w:rsid w:val="00B81B8F"/>
    <w:rsid w:val="00B924AB"/>
    <w:rsid w:val="00B971C9"/>
    <w:rsid w:val="00BA2E19"/>
    <w:rsid w:val="00BB7D70"/>
    <w:rsid w:val="00BC3B15"/>
    <w:rsid w:val="00BC56CE"/>
    <w:rsid w:val="00BD2DB1"/>
    <w:rsid w:val="00BE618D"/>
    <w:rsid w:val="00C017A4"/>
    <w:rsid w:val="00C23BEC"/>
    <w:rsid w:val="00C32A41"/>
    <w:rsid w:val="00C505BB"/>
    <w:rsid w:val="00C51054"/>
    <w:rsid w:val="00C723A9"/>
    <w:rsid w:val="00C7326A"/>
    <w:rsid w:val="00C818E3"/>
    <w:rsid w:val="00C842A7"/>
    <w:rsid w:val="00C91EA3"/>
    <w:rsid w:val="00CA2150"/>
    <w:rsid w:val="00CB2720"/>
    <w:rsid w:val="00CD2289"/>
    <w:rsid w:val="00CD2376"/>
    <w:rsid w:val="00CE12B3"/>
    <w:rsid w:val="00D155E4"/>
    <w:rsid w:val="00D23431"/>
    <w:rsid w:val="00D268DC"/>
    <w:rsid w:val="00D302E3"/>
    <w:rsid w:val="00D34689"/>
    <w:rsid w:val="00D357E6"/>
    <w:rsid w:val="00D506C7"/>
    <w:rsid w:val="00D76023"/>
    <w:rsid w:val="00D85480"/>
    <w:rsid w:val="00D86F6D"/>
    <w:rsid w:val="00D947E4"/>
    <w:rsid w:val="00DC628B"/>
    <w:rsid w:val="00DD4B1D"/>
    <w:rsid w:val="00DF3DD3"/>
    <w:rsid w:val="00DF7374"/>
    <w:rsid w:val="00E04388"/>
    <w:rsid w:val="00E04BCC"/>
    <w:rsid w:val="00E20748"/>
    <w:rsid w:val="00E25BD7"/>
    <w:rsid w:val="00E2695B"/>
    <w:rsid w:val="00E30D05"/>
    <w:rsid w:val="00E31FBC"/>
    <w:rsid w:val="00E4311C"/>
    <w:rsid w:val="00E5196A"/>
    <w:rsid w:val="00E51A09"/>
    <w:rsid w:val="00E5572F"/>
    <w:rsid w:val="00E75E3B"/>
    <w:rsid w:val="00E86848"/>
    <w:rsid w:val="00E97C05"/>
    <w:rsid w:val="00EC4500"/>
    <w:rsid w:val="00EE6A2C"/>
    <w:rsid w:val="00F060BE"/>
    <w:rsid w:val="00F32C2B"/>
    <w:rsid w:val="00F3503F"/>
    <w:rsid w:val="00F37F1F"/>
    <w:rsid w:val="00F406C1"/>
    <w:rsid w:val="00F5060A"/>
    <w:rsid w:val="00F50E69"/>
    <w:rsid w:val="00F556FE"/>
    <w:rsid w:val="00F61981"/>
    <w:rsid w:val="00F84CAC"/>
    <w:rsid w:val="00F93258"/>
    <w:rsid w:val="00F93730"/>
    <w:rsid w:val="00FB7FF1"/>
    <w:rsid w:val="00FD401F"/>
    <w:rsid w:val="00FE24BB"/>
    <w:rsid w:val="00FE3282"/>
    <w:rsid w:val="00FF0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5DFFFE"/>
  <w15:chartTrackingRefBased/>
  <w15:docId w15:val="{16F9CFAC-2A02-44A1-9BE2-66A1AC9C8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Open Sans" w:eastAsiaTheme="minorHAnsi" w:hAnsi="Open Sans" w:cstheme="minorBidi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C7E1A"/>
    <w:pPr>
      <w:spacing w:before="120" w:after="120" w:line="20" w:lineRule="atLeast"/>
    </w:pPr>
  </w:style>
  <w:style w:type="paragraph" w:styleId="Heading1">
    <w:name w:val="heading 1"/>
    <w:basedOn w:val="Normal"/>
    <w:next w:val="Normal"/>
    <w:link w:val="Heading1Char"/>
    <w:autoRedefine/>
    <w:qFormat/>
    <w:rsid w:val="008B339E"/>
    <w:pPr>
      <w:keepNext/>
      <w:pageBreakBefore/>
      <w:numPr>
        <w:numId w:val="8"/>
      </w:numPr>
      <w:spacing w:before="320" w:after="240"/>
      <w:ind w:left="270"/>
      <w:contextualSpacing/>
      <w:outlineLvl w:val="0"/>
    </w:pPr>
    <w:rPr>
      <w:caps/>
      <w:color w:val="2437AC"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9079A5"/>
    <w:pPr>
      <w:keepNext/>
      <w:numPr>
        <w:ilvl w:val="1"/>
        <w:numId w:val="8"/>
      </w:numPr>
      <w:pBdr>
        <w:left w:val="single" w:sz="48" w:space="0" w:color="A6E51A"/>
        <w:right w:val="single" w:sz="48" w:space="0" w:color="A6E51A"/>
      </w:pBdr>
      <w:shd w:val="clear" w:color="auto" w:fill="E7E6E6"/>
      <w:contextualSpacing/>
      <w:outlineLvl w:val="1"/>
    </w:pPr>
    <w:rPr>
      <w:caps/>
      <w:color w:val="121212" w:themeColor="text1" w:themeTint="F2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082195"/>
    <w:pPr>
      <w:keepNext/>
      <w:numPr>
        <w:ilvl w:val="2"/>
        <w:numId w:val="8"/>
      </w:numPr>
      <w:pBdr>
        <w:left w:val="single" w:sz="48" w:space="0" w:color="00B8FF"/>
        <w:right w:val="single" w:sz="48" w:space="0" w:color="00B8FF"/>
      </w:pBdr>
      <w:shd w:val="clear" w:color="auto" w:fill="E7E6E6" w:themeFill="background2"/>
      <w:contextualSpacing/>
      <w:outlineLvl w:val="2"/>
    </w:pPr>
    <w:rPr>
      <w:caps/>
      <w:color w:val="0F0F0F" w:themeColor="text2" w:themeShade="80"/>
      <w:sz w:val="26"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082195"/>
    <w:pPr>
      <w:keepNext/>
      <w:keepLines/>
      <w:numPr>
        <w:ilvl w:val="3"/>
        <w:numId w:val="8"/>
      </w:numPr>
      <w:pBdr>
        <w:left w:val="single" w:sz="36" w:space="0" w:color="FF7C16"/>
        <w:right w:val="single" w:sz="36" w:space="0" w:color="FF7C16"/>
      </w:pBdr>
      <w:shd w:val="thinReverseDiagStripe" w:color="D0CECE" w:themeColor="background2" w:themeShade="E6" w:fill="auto"/>
      <w:outlineLvl w:val="3"/>
    </w:pPr>
    <w:rPr>
      <w:rFonts w:eastAsiaTheme="majorEastAsia"/>
      <w:caps/>
      <w:color w:val="1B2880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082195"/>
    <w:pPr>
      <w:keepNext/>
      <w:keepLines/>
      <w:numPr>
        <w:ilvl w:val="4"/>
        <w:numId w:val="8"/>
      </w:numPr>
      <w:pBdr>
        <w:top w:val="dashSmallGap" w:sz="4" w:space="0" w:color="CA1496"/>
        <w:left w:val="single" w:sz="36" w:space="0" w:color="CA1496"/>
      </w:pBdr>
      <w:outlineLvl w:val="4"/>
    </w:pPr>
    <w:rPr>
      <w:rFonts w:eastAsiaTheme="majorEastAsia"/>
      <w:caps/>
      <w:color w:val="1B2880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082195"/>
    <w:pPr>
      <w:keepNext/>
      <w:keepLines/>
      <w:numPr>
        <w:ilvl w:val="5"/>
        <w:numId w:val="8"/>
      </w:numPr>
      <w:pBdr>
        <w:left w:val="single" w:sz="36" w:space="0" w:color="A6E51A"/>
      </w:pBdr>
      <w:spacing w:before="40" w:after="0"/>
      <w:outlineLvl w:val="5"/>
    </w:pPr>
    <w:rPr>
      <w:rFonts w:eastAsiaTheme="majorEastAsia"/>
      <w:caps/>
      <w:color w:val="7BAB13"/>
      <w:sz w:val="24"/>
      <w:szCs w:val="24"/>
    </w:rPr>
  </w:style>
  <w:style w:type="paragraph" w:styleId="Heading7">
    <w:name w:val="heading 7"/>
    <w:basedOn w:val="Normal"/>
    <w:next w:val="Normal"/>
    <w:link w:val="Heading7Char"/>
    <w:autoRedefine/>
    <w:uiPriority w:val="9"/>
    <w:unhideWhenUsed/>
    <w:qFormat/>
    <w:rsid w:val="00082195"/>
    <w:pPr>
      <w:keepNext/>
      <w:keepLines/>
      <w:numPr>
        <w:ilvl w:val="6"/>
        <w:numId w:val="8"/>
      </w:numPr>
      <w:pBdr>
        <w:left w:val="single" w:sz="36" w:space="0" w:color="00B8FF"/>
      </w:pBdr>
      <w:spacing w:before="40" w:after="0"/>
      <w:outlineLvl w:val="6"/>
    </w:pPr>
    <w:rPr>
      <w:rFonts w:eastAsiaTheme="majorEastAsia"/>
      <w:i/>
      <w:iCs/>
      <w:caps/>
      <w:color w:val="00B8FF"/>
    </w:rPr>
  </w:style>
  <w:style w:type="paragraph" w:styleId="Heading8">
    <w:name w:val="heading 8"/>
    <w:basedOn w:val="Normal"/>
    <w:next w:val="Normal"/>
    <w:link w:val="Heading8Char"/>
    <w:autoRedefine/>
    <w:uiPriority w:val="9"/>
    <w:unhideWhenUsed/>
    <w:qFormat/>
    <w:rsid w:val="00082195"/>
    <w:pPr>
      <w:keepNext/>
      <w:keepLines/>
      <w:numPr>
        <w:ilvl w:val="7"/>
        <w:numId w:val="8"/>
      </w:numPr>
      <w:pBdr>
        <w:left w:val="single" w:sz="36" w:space="0" w:color="FF7C16"/>
      </w:pBdr>
      <w:outlineLvl w:val="7"/>
    </w:pPr>
    <w:rPr>
      <w:rFonts w:eastAsiaTheme="majorEastAsia"/>
      <w:b/>
      <w:bCs/>
      <w:caps/>
      <w:color w:val="FF7C16"/>
    </w:rPr>
  </w:style>
  <w:style w:type="paragraph" w:styleId="Heading9">
    <w:name w:val="heading 9"/>
    <w:basedOn w:val="Normal"/>
    <w:next w:val="Normal"/>
    <w:link w:val="Heading9Char"/>
    <w:autoRedefine/>
    <w:uiPriority w:val="9"/>
    <w:unhideWhenUsed/>
    <w:qFormat/>
    <w:rsid w:val="00082195"/>
    <w:pPr>
      <w:keepNext/>
      <w:keepLines/>
      <w:numPr>
        <w:ilvl w:val="8"/>
        <w:numId w:val="8"/>
      </w:numPr>
      <w:pBdr>
        <w:left w:val="single" w:sz="48" w:space="0" w:color="2437AC"/>
        <w:bottom w:val="dashSmallGap" w:sz="4" w:space="0" w:color="2437AC"/>
      </w:pBdr>
      <w:spacing w:before="40" w:after="0"/>
      <w:outlineLvl w:val="8"/>
    </w:pPr>
    <w:rPr>
      <w:rFonts w:eastAsiaTheme="majorEastAsia"/>
      <w:i/>
      <w:iCs/>
      <w:caps/>
      <w:color w:val="1E1E1E" w:themeColor="text1" w:themeTint="E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8B339E"/>
    <w:pPr>
      <w:framePr w:hSpace="180" w:wrap="around" w:vAnchor="page" w:hAnchor="margin" w:xAlign="right" w:y="4891"/>
      <w:numPr>
        <w:ilvl w:val="1"/>
      </w:numPr>
      <w:spacing w:after="160" w:line="240" w:lineRule="auto"/>
      <w:jc w:val="right"/>
    </w:pPr>
    <w:rPr>
      <w:rFonts w:eastAsiaTheme="minorEastAsia"/>
      <w:color w:val="2437AC"/>
      <w:spacing w:val="15"/>
      <w:sz w:val="28"/>
      <w:szCs w:val="28"/>
    </w:rPr>
  </w:style>
  <w:style w:type="character" w:customStyle="1" w:styleId="Heading2Char">
    <w:name w:val="Heading 2 Char"/>
    <w:link w:val="Heading2"/>
    <w:rsid w:val="009079A5"/>
    <w:rPr>
      <w:rFonts w:ascii="Open Sans" w:hAnsi="Open Sans" w:cs="Tahoma"/>
      <w:caps/>
      <w:color w:val="121212" w:themeColor="text1" w:themeTint="F2"/>
      <w:sz w:val="28"/>
      <w:szCs w:val="28"/>
      <w:shd w:val="clear" w:color="auto" w:fill="E7E6E6"/>
    </w:rPr>
  </w:style>
  <w:style w:type="character" w:customStyle="1" w:styleId="SubtitleChar">
    <w:name w:val="Subtitle Char"/>
    <w:basedOn w:val="DefaultParagraphFont"/>
    <w:link w:val="Subtitle"/>
    <w:uiPriority w:val="11"/>
    <w:rsid w:val="008B339E"/>
    <w:rPr>
      <w:rFonts w:eastAsiaTheme="minorEastAsia"/>
      <w:color w:val="2437AC"/>
      <w:spacing w:val="15"/>
      <w:sz w:val="28"/>
      <w:szCs w:val="28"/>
    </w:rPr>
  </w:style>
  <w:style w:type="paragraph" w:styleId="ListNumber">
    <w:name w:val="List Number"/>
    <w:basedOn w:val="Normal"/>
    <w:autoRedefine/>
    <w:uiPriority w:val="99"/>
    <w:unhideWhenUsed/>
    <w:qFormat/>
    <w:rsid w:val="00C7326A"/>
    <w:pPr>
      <w:numPr>
        <w:numId w:val="3"/>
      </w:numPr>
      <w:contextualSpacing/>
    </w:pPr>
  </w:style>
  <w:style w:type="paragraph" w:customStyle="1" w:styleId="Caption1">
    <w:name w:val="Caption1"/>
    <w:basedOn w:val="Caption"/>
    <w:next w:val="Normal"/>
    <w:autoRedefine/>
    <w:qFormat/>
    <w:rsid w:val="005B22EA"/>
    <w:pPr>
      <w:contextualSpacing/>
    </w:pPr>
    <w:rPr>
      <w:b w:val="0"/>
      <w:bCs/>
      <w:i/>
      <w:iCs w:val="0"/>
      <w:color w:val="auto"/>
    </w:rPr>
  </w:style>
  <w:style w:type="paragraph" w:styleId="Caption">
    <w:name w:val="caption"/>
    <w:basedOn w:val="Normal"/>
    <w:next w:val="Normal"/>
    <w:autoRedefine/>
    <w:unhideWhenUsed/>
    <w:qFormat/>
    <w:rsid w:val="009C11FC"/>
    <w:pPr>
      <w:jc w:val="center"/>
    </w:pPr>
    <w:rPr>
      <w:rFonts w:eastAsia="Times New Roman"/>
      <w:b/>
      <w:iCs/>
      <w:color w:val="2437AC"/>
      <w:sz w:val="18"/>
      <w:szCs w:val="18"/>
    </w:rPr>
  </w:style>
  <w:style w:type="paragraph" w:customStyle="1" w:styleId="Caption2">
    <w:name w:val="Caption2"/>
    <w:basedOn w:val="Caption"/>
    <w:next w:val="Normal"/>
    <w:autoRedefine/>
    <w:qFormat/>
    <w:rsid w:val="005B22EA"/>
    <w:pPr>
      <w:contextualSpacing/>
    </w:pPr>
    <w:rPr>
      <w:b w:val="0"/>
      <w:bCs/>
      <w:i/>
      <w:iCs w:val="0"/>
      <w:color w:val="auto"/>
    </w:rPr>
  </w:style>
  <w:style w:type="paragraph" w:customStyle="1" w:styleId="Caption3">
    <w:name w:val="Caption3"/>
    <w:basedOn w:val="Caption"/>
    <w:next w:val="Normal"/>
    <w:autoRedefine/>
    <w:qFormat/>
    <w:rsid w:val="005B22EA"/>
    <w:pPr>
      <w:contextualSpacing/>
    </w:pPr>
    <w:rPr>
      <w:b w:val="0"/>
      <w:bCs/>
      <w:i/>
      <w:iCs w:val="0"/>
      <w:color w:val="auto"/>
    </w:rPr>
  </w:style>
  <w:style w:type="paragraph" w:customStyle="1" w:styleId="Caption4">
    <w:name w:val="Caption4"/>
    <w:basedOn w:val="Caption"/>
    <w:next w:val="Normal"/>
    <w:autoRedefine/>
    <w:qFormat/>
    <w:rsid w:val="005B22EA"/>
    <w:pPr>
      <w:contextualSpacing/>
    </w:pPr>
    <w:rPr>
      <w:b w:val="0"/>
      <w:bCs/>
      <w:i/>
      <w:iCs w:val="0"/>
      <w:color w:val="auto"/>
    </w:rPr>
  </w:style>
  <w:style w:type="paragraph" w:customStyle="1" w:styleId="Caption5">
    <w:name w:val="Caption5"/>
    <w:basedOn w:val="Caption"/>
    <w:next w:val="Normal"/>
    <w:autoRedefine/>
    <w:qFormat/>
    <w:rsid w:val="005B22EA"/>
    <w:pPr>
      <w:contextualSpacing/>
    </w:pPr>
    <w:rPr>
      <w:b w:val="0"/>
      <w:bCs/>
      <w:i/>
      <w:iCs w:val="0"/>
      <w:color w:val="auto"/>
    </w:rPr>
  </w:style>
  <w:style w:type="character" w:customStyle="1" w:styleId="Heading1Char">
    <w:name w:val="Heading 1 Char"/>
    <w:link w:val="Heading1"/>
    <w:rsid w:val="008B339E"/>
    <w:rPr>
      <w:caps/>
      <w:color w:val="2437AC"/>
      <w:kern w:val="32"/>
      <w:sz w:val="32"/>
      <w:szCs w:val="32"/>
    </w:rPr>
  </w:style>
  <w:style w:type="table" w:customStyle="1" w:styleId="DateTable">
    <w:name w:val="Date Table"/>
    <w:basedOn w:val="TableNormal"/>
    <w:rsid w:val="005B22EA"/>
    <w:rPr>
      <w:rFonts w:ascii="Calibri" w:eastAsia="Times New Roman" w:hAnsi="Calibri"/>
      <w:b/>
    </w:rPr>
    <w:tblPr>
      <w:tblBorders>
        <w:insideV w:val="single" w:sz="4" w:space="0" w:color="7B8081"/>
      </w:tblBorders>
    </w:tblPr>
  </w:style>
  <w:style w:type="character" w:customStyle="1" w:styleId="Heading3Char">
    <w:name w:val="Heading 3 Char"/>
    <w:link w:val="Heading3"/>
    <w:rsid w:val="0068190A"/>
    <w:rPr>
      <w:rFonts w:ascii="Open Sans" w:hAnsi="Open Sans" w:cs="Tahoma"/>
      <w:caps/>
      <w:color w:val="0F0F0F" w:themeColor="text2" w:themeShade="80"/>
      <w:sz w:val="26"/>
      <w:szCs w:val="26"/>
      <w:shd w:val="clear" w:color="auto" w:fill="E7E6E6" w:themeFill="background2"/>
    </w:rPr>
  </w:style>
  <w:style w:type="table" w:customStyle="1" w:styleId="ProjectsTable">
    <w:name w:val="Projects Table"/>
    <w:basedOn w:val="TableNormal"/>
    <w:rsid w:val="005B22EA"/>
    <w:rPr>
      <w:rFonts w:ascii="Calibri" w:eastAsia="Times New Roman" w:hAnsi="Calibri"/>
      <w:color w:val="7B8081"/>
    </w:rPr>
    <w:tblPr>
      <w:tblStyleRowBandSize w:val="1"/>
      <w:tblBorders>
        <w:top w:val="single" w:sz="12" w:space="0" w:color="7B8081"/>
        <w:left w:val="single" w:sz="12" w:space="0" w:color="7B8081"/>
        <w:bottom w:val="single" w:sz="12" w:space="0" w:color="7B8081"/>
        <w:right w:val="single" w:sz="12" w:space="0" w:color="7B8081"/>
        <w:insideH w:val="single" w:sz="6" w:space="0" w:color="7B8081"/>
        <w:insideV w:val="single" w:sz="6" w:space="0" w:color="7B8081"/>
      </w:tblBorders>
    </w:tblPr>
    <w:tblStylePr w:type="band1Horz">
      <w:tblPr/>
      <w:tcPr>
        <w:tcBorders>
          <w:top w:val="single" w:sz="12" w:space="0" w:color="F6CBE6"/>
          <w:left w:val="single" w:sz="12" w:space="0" w:color="F6CBE6"/>
          <w:bottom w:val="single" w:sz="12" w:space="0" w:color="F6CBE6"/>
          <w:right w:val="single" w:sz="12" w:space="0" w:color="F6CBE6"/>
          <w:insideH w:val="single" w:sz="12" w:space="0" w:color="F6CBE6"/>
          <w:insideV w:val="single" w:sz="12" w:space="0" w:color="F6CBE6"/>
          <w:tl2br w:val="nil"/>
          <w:tr2bl w:val="nil"/>
        </w:tcBorders>
        <w:shd w:val="clear" w:color="auto" w:fill="DDE7D3"/>
      </w:tcPr>
    </w:tblStylePr>
    <w:tblStylePr w:type="band2Horz">
      <w:tblPr/>
      <w:tcPr>
        <w:tcBorders>
          <w:top w:val="single" w:sz="12" w:space="0" w:color="F6CBE6"/>
          <w:left w:val="single" w:sz="12" w:space="0" w:color="F6CBE6"/>
          <w:bottom w:val="single" w:sz="12" w:space="0" w:color="F6CBE6"/>
          <w:right w:val="single" w:sz="12" w:space="0" w:color="F6CBE6"/>
          <w:insideH w:val="single" w:sz="12" w:space="0" w:color="F6CBE6"/>
          <w:insideV w:val="single" w:sz="12" w:space="0" w:color="F6CBE6"/>
          <w:tl2br w:val="nil"/>
          <w:tr2bl w:val="nil"/>
        </w:tcBorders>
        <w:shd w:val="clear" w:color="auto" w:fill="D0E7EC"/>
      </w:tcPr>
    </w:tblStylePr>
  </w:style>
  <w:style w:type="paragraph" w:customStyle="1" w:styleId="Border">
    <w:name w:val="Border"/>
    <w:next w:val="Normal"/>
    <w:autoRedefine/>
    <w:qFormat/>
    <w:rsid w:val="005B22EA"/>
    <w:pPr>
      <w:pBdr>
        <w:top w:val="single" w:sz="18" w:space="1" w:color="7B8081"/>
      </w:pBdr>
      <w:spacing w:after="120"/>
    </w:pPr>
    <w:rPr>
      <w:rFonts w:eastAsia="Times New Roman"/>
      <w:sz w:val="24"/>
      <w:szCs w:val="24"/>
    </w:rPr>
  </w:style>
  <w:style w:type="paragraph" w:styleId="Header">
    <w:name w:val="header"/>
    <w:basedOn w:val="Normal"/>
    <w:link w:val="HeaderChar"/>
    <w:autoRedefine/>
    <w:uiPriority w:val="99"/>
    <w:rsid w:val="005B22EA"/>
    <w:pPr>
      <w:tabs>
        <w:tab w:val="center" w:pos="4513"/>
        <w:tab w:val="right" w:pos="9026"/>
      </w:tabs>
      <w:jc w:val="center"/>
    </w:pPr>
    <w:rPr>
      <w:rFonts w:ascii="Times New Roman" w:hAnsi="Times New Roman"/>
      <w:szCs w:val="24"/>
    </w:rPr>
  </w:style>
  <w:style w:type="character" w:customStyle="1" w:styleId="HeaderChar">
    <w:name w:val="Header Char"/>
    <w:link w:val="Header"/>
    <w:uiPriority w:val="99"/>
    <w:rsid w:val="005B22EA"/>
    <w:rPr>
      <w:rFonts w:ascii="Times New Roman" w:hAnsi="Times New Roman"/>
      <w:szCs w:val="24"/>
    </w:rPr>
  </w:style>
  <w:style w:type="paragraph" w:styleId="Title">
    <w:name w:val="Title"/>
    <w:basedOn w:val="Normal"/>
    <w:next w:val="Normal"/>
    <w:link w:val="TitleChar"/>
    <w:autoRedefine/>
    <w:qFormat/>
    <w:rsid w:val="005B11A5"/>
    <w:pPr>
      <w:contextualSpacing/>
      <w:jc w:val="right"/>
    </w:pPr>
    <w:rPr>
      <w:rFonts w:eastAsiaTheme="majorEastAsia"/>
      <w:color w:val="2437AC"/>
      <w:spacing w:val="-10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5B11A5"/>
    <w:rPr>
      <w:rFonts w:ascii="Open Sans" w:eastAsiaTheme="majorEastAsia" w:hAnsi="Open Sans" w:cs="Tahoma"/>
      <w:color w:val="2437AC"/>
      <w:spacing w:val="-10"/>
      <w:kern w:val="28"/>
      <w:sz w:val="40"/>
      <w:szCs w:val="40"/>
    </w:rPr>
  </w:style>
  <w:style w:type="paragraph" w:styleId="Footer">
    <w:name w:val="footer"/>
    <w:basedOn w:val="Normal"/>
    <w:link w:val="FooterChar"/>
    <w:uiPriority w:val="99"/>
    <w:unhideWhenUsed/>
    <w:rsid w:val="005D5F57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5D5F57"/>
    <w:rPr>
      <w:rFonts w:ascii="Open Sans" w:hAnsi="Open Sans" w:cs="Tahoma"/>
    </w:rPr>
  </w:style>
  <w:style w:type="paragraph" w:customStyle="1" w:styleId="FigureDiagram">
    <w:name w:val="Figure_Diagram"/>
    <w:basedOn w:val="Normal"/>
    <w:next w:val="Caption"/>
    <w:autoRedefine/>
    <w:qFormat/>
    <w:rsid w:val="00790332"/>
    <w:pPr>
      <w:jc w:val="center"/>
    </w:pPr>
  </w:style>
  <w:style w:type="numbering" w:customStyle="1" w:styleId="OutlineListLevel2">
    <w:name w:val="Outline List Level 2"/>
    <w:uiPriority w:val="99"/>
    <w:rsid w:val="005B22EA"/>
    <w:pPr>
      <w:numPr>
        <w:numId w:val="1"/>
      </w:numPr>
    </w:pPr>
  </w:style>
  <w:style w:type="numbering" w:customStyle="1" w:styleId="OutlineListLevel">
    <w:name w:val="Outline List Level"/>
    <w:uiPriority w:val="99"/>
    <w:rsid w:val="005B22EA"/>
    <w:pPr>
      <w:numPr>
        <w:numId w:val="2"/>
      </w:numPr>
    </w:pPr>
  </w:style>
  <w:style w:type="numbering" w:customStyle="1" w:styleId="OutlineNumbering">
    <w:name w:val="Outline Numbering"/>
    <w:uiPriority w:val="99"/>
    <w:rsid w:val="005207FD"/>
    <w:pPr>
      <w:numPr>
        <w:numId w:val="14"/>
      </w:numPr>
    </w:pPr>
  </w:style>
  <w:style w:type="table" w:styleId="TableGrid">
    <w:name w:val="Table Grid"/>
    <w:basedOn w:val="TableNormal"/>
    <w:uiPriority w:val="59"/>
    <w:rsid w:val="005652C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D5480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5480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2D5480"/>
    <w:rPr>
      <w:color w:val="808080"/>
    </w:rPr>
  </w:style>
  <w:style w:type="table" w:customStyle="1" w:styleId="FooterTableDesign">
    <w:name w:val="Footer Table Design"/>
    <w:basedOn w:val="TableNormal"/>
    <w:uiPriority w:val="99"/>
    <w:rsid w:val="006108E8"/>
    <w:pPr>
      <w:spacing w:before="0" w:after="0" w:line="240" w:lineRule="auto"/>
    </w:pPr>
    <w:tblPr>
      <w:tblBorders>
        <w:top w:val="single" w:sz="24" w:space="0" w:color="2437AC"/>
      </w:tblBorders>
    </w:tbl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2437AC"/>
      </w:tcPr>
    </w:tblStylePr>
  </w:style>
  <w:style w:type="table" w:styleId="GridTable1Light">
    <w:name w:val="Grid Table 1 Light"/>
    <w:basedOn w:val="TableNormal"/>
    <w:uiPriority w:val="46"/>
    <w:rsid w:val="00F93730"/>
    <w:pPr>
      <w:spacing w:after="0" w:line="240" w:lineRule="auto"/>
    </w:pPr>
    <w:tblPr>
      <w:tblStyleRowBandSize w:val="1"/>
      <w:tblStyleColBandSize w:val="1"/>
      <w:tblBorders>
        <w:top w:val="single" w:sz="4" w:space="0" w:color="9B9B9B" w:themeColor="text1" w:themeTint="66"/>
        <w:left w:val="single" w:sz="4" w:space="0" w:color="9B9B9B" w:themeColor="text1" w:themeTint="66"/>
        <w:bottom w:val="single" w:sz="4" w:space="0" w:color="9B9B9B" w:themeColor="text1" w:themeTint="66"/>
        <w:right w:val="single" w:sz="4" w:space="0" w:color="9B9B9B" w:themeColor="text1" w:themeTint="66"/>
        <w:insideH w:val="single" w:sz="4" w:space="0" w:color="9B9B9B" w:themeColor="text1" w:themeTint="66"/>
        <w:insideV w:val="single" w:sz="4" w:space="0" w:color="9B9B9B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96969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96969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trong">
    <w:name w:val="Strong"/>
    <w:basedOn w:val="DefaultParagraphFont"/>
    <w:uiPriority w:val="22"/>
    <w:qFormat/>
    <w:rsid w:val="00C017A4"/>
    <w:rPr>
      <w:b/>
      <w:bCs/>
    </w:rPr>
  </w:style>
  <w:style w:type="table" w:customStyle="1" w:styleId="LinkdevRegualarTableDesign">
    <w:name w:val="Linkdev Regualar Table Design"/>
    <w:basedOn w:val="TableNormal"/>
    <w:uiPriority w:val="99"/>
    <w:rsid w:val="00E75E3B"/>
    <w:pPr>
      <w:spacing w:before="0" w:after="0" w:line="240" w:lineRule="auto"/>
    </w:pPr>
    <w:tblPr>
      <w:tblStyleRowBandSize w:val="1"/>
      <w:tblBorders>
        <w:left w:val="single" w:sz="18" w:space="0" w:color="2437AC"/>
        <w:right w:val="single" w:sz="18" w:space="0" w:color="2437AC"/>
      </w:tblBorders>
    </w:tblPr>
    <w:tblStylePr w:type="firstRow">
      <w:rPr>
        <w:color w:val="FFFFFF" w:themeColor="background1"/>
      </w:rPr>
      <w:tblPr/>
      <w:tcPr>
        <w:tcBorders>
          <w:top w:val="nil"/>
          <w:left w:val="single" w:sz="18" w:space="0" w:color="2437AC"/>
          <w:bottom w:val="nil"/>
          <w:right w:val="single" w:sz="18" w:space="0" w:color="2437AC"/>
          <w:insideH w:val="nil"/>
          <w:insideV w:val="single" w:sz="12" w:space="0" w:color="FFFFFF" w:themeColor="background1"/>
          <w:tl2br w:val="nil"/>
          <w:tr2bl w:val="nil"/>
        </w:tcBorders>
        <w:shd w:val="clear" w:color="auto" w:fill="2437AC"/>
      </w:tcPr>
    </w:tblStylePr>
    <w:tblStylePr w:type="band1Horz">
      <w:tblPr/>
      <w:tcPr>
        <w:tcBorders>
          <w:top w:val="single" w:sz="8" w:space="0" w:color="2437AC"/>
          <w:left w:val="single" w:sz="18" w:space="0" w:color="2437AC"/>
          <w:bottom w:val="single" w:sz="8" w:space="0" w:color="2437AC"/>
          <w:right w:val="single" w:sz="18" w:space="0" w:color="2437AC"/>
          <w:insideH w:val="nil"/>
          <w:insideV w:val="single" w:sz="8" w:space="0" w:color="2437AC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2437AC"/>
          <w:left w:val="single" w:sz="18" w:space="0" w:color="2437AC"/>
          <w:bottom w:val="single" w:sz="8" w:space="0" w:color="2437AC"/>
          <w:right w:val="single" w:sz="18" w:space="0" w:color="2437AC"/>
          <w:insideH w:val="nil"/>
          <w:insideV w:val="single" w:sz="8" w:space="0" w:color="2437AC"/>
          <w:tl2br w:val="nil"/>
          <w:tr2bl w:val="nil"/>
        </w:tcBorders>
        <w:shd w:val="clear" w:color="auto" w:fill="E7E6E6"/>
      </w:tcPr>
    </w:tblStylePr>
  </w:style>
  <w:style w:type="table" w:customStyle="1" w:styleId="LinkdevFinancialTableDesign">
    <w:name w:val="Linkdev Financial Table Design"/>
    <w:basedOn w:val="TableNormal"/>
    <w:uiPriority w:val="99"/>
    <w:rsid w:val="0032084E"/>
    <w:pPr>
      <w:spacing w:before="0" w:after="0" w:line="240" w:lineRule="auto"/>
    </w:pPr>
    <w:tblPr>
      <w:tblStyleRowBandSize w:val="1"/>
      <w:tblBorders>
        <w:left w:val="single" w:sz="18" w:space="0" w:color="2437AC"/>
        <w:right w:val="single" w:sz="18" w:space="0" w:color="2437AC"/>
      </w:tblBorders>
    </w:tblPr>
    <w:tblStylePr w:type="firstRow">
      <w:rPr>
        <w:color w:val="FFFFFF" w:themeColor="background1"/>
      </w:rPr>
      <w:tblPr/>
      <w:tcPr>
        <w:tcBorders>
          <w:top w:val="nil"/>
          <w:left w:val="single" w:sz="18" w:space="0" w:color="2437AC"/>
          <w:bottom w:val="nil"/>
          <w:right w:val="single" w:sz="18" w:space="0" w:color="2437AC"/>
          <w:insideH w:val="nil"/>
          <w:insideV w:val="single" w:sz="8" w:space="0" w:color="FFFFFF" w:themeColor="background1"/>
          <w:tl2br w:val="nil"/>
          <w:tr2bl w:val="nil"/>
        </w:tcBorders>
        <w:shd w:val="clear" w:color="auto" w:fill="2437AC"/>
      </w:tcPr>
    </w:tblStylePr>
    <w:tblStylePr w:type="lastRow">
      <w:tblPr/>
      <w:tcPr>
        <w:tcBorders>
          <w:top w:val="single" w:sz="18" w:space="0" w:color="2437AC"/>
          <w:left w:val="single" w:sz="18" w:space="0" w:color="2437AC"/>
          <w:bottom w:val="single" w:sz="8" w:space="0" w:color="2437AC"/>
          <w:right w:val="single" w:sz="18" w:space="0" w:color="2437AC"/>
          <w:insideH w:val="nil"/>
          <w:insideV w:val="single" w:sz="8" w:space="0" w:color="2437AC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2437AC"/>
          <w:left w:val="single" w:sz="18" w:space="0" w:color="2437AC"/>
          <w:bottom w:val="single" w:sz="4" w:space="0" w:color="2437AC"/>
          <w:right w:val="single" w:sz="18" w:space="0" w:color="2437AC"/>
          <w:insideH w:val="nil"/>
          <w:insideV w:val="single" w:sz="4" w:space="0" w:color="2437AC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2437AC"/>
          <w:left w:val="single" w:sz="18" w:space="0" w:color="2437AC"/>
          <w:bottom w:val="single" w:sz="8" w:space="0" w:color="2437AC"/>
          <w:right w:val="single" w:sz="18" w:space="0" w:color="2437AC"/>
          <w:insideH w:val="nil"/>
          <w:insideV w:val="single" w:sz="8" w:space="0" w:color="2437AC"/>
          <w:tl2br w:val="nil"/>
          <w:tr2bl w:val="nil"/>
        </w:tcBorders>
        <w:shd w:val="clear" w:color="auto" w:fill="E7E6E6"/>
      </w:tcPr>
    </w:tblStylePr>
  </w:style>
  <w:style w:type="paragraph" w:customStyle="1" w:styleId="NormalItalic">
    <w:name w:val="Normal Italic"/>
    <w:basedOn w:val="Normal"/>
    <w:autoRedefine/>
    <w:qFormat/>
    <w:rsid w:val="00C818E3"/>
    <w:rPr>
      <w:i/>
    </w:rPr>
  </w:style>
  <w:style w:type="paragraph" w:styleId="TOCHeading">
    <w:name w:val="TOC Heading"/>
    <w:basedOn w:val="Normal"/>
    <w:next w:val="Normal"/>
    <w:autoRedefine/>
    <w:uiPriority w:val="39"/>
    <w:unhideWhenUsed/>
    <w:qFormat/>
    <w:rsid w:val="00A07CE3"/>
    <w:pPr>
      <w:keepLines/>
    </w:pPr>
    <w:rPr>
      <w:rFonts w:eastAsiaTheme="majorEastAsia"/>
      <w:color w:val="2437AC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082195"/>
    <w:rPr>
      <w:rFonts w:ascii="Open Sans" w:eastAsiaTheme="majorEastAsia" w:hAnsi="Open Sans" w:cs="Tahoma"/>
      <w:caps/>
      <w:color w:val="1B2880" w:themeColor="accent1" w:themeShade="BF"/>
      <w:sz w:val="24"/>
      <w:szCs w:val="24"/>
      <w:shd w:val="thinReverseDiagStripe" w:color="D0CECE" w:themeColor="background2" w:themeShade="E6" w:fill="auto"/>
    </w:rPr>
  </w:style>
  <w:style w:type="character" w:customStyle="1" w:styleId="Heading5Char">
    <w:name w:val="Heading 5 Char"/>
    <w:basedOn w:val="DefaultParagraphFont"/>
    <w:link w:val="Heading5"/>
    <w:uiPriority w:val="9"/>
    <w:rsid w:val="00281E9B"/>
    <w:rPr>
      <w:rFonts w:ascii="Open Sans" w:eastAsiaTheme="majorEastAsia" w:hAnsi="Open Sans" w:cs="Tahoma"/>
      <w:caps/>
      <w:color w:val="1B2880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E97C05"/>
    <w:rPr>
      <w:rFonts w:ascii="Open Sans" w:eastAsiaTheme="majorEastAsia" w:hAnsi="Open Sans" w:cs="Tahoma"/>
      <w:caps/>
      <w:color w:val="7BAB13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E97C05"/>
    <w:rPr>
      <w:rFonts w:ascii="Open Sans" w:eastAsiaTheme="majorEastAsia" w:hAnsi="Open Sans" w:cs="Tahoma"/>
      <w:i/>
      <w:iCs/>
      <w:caps/>
      <w:color w:val="00B8F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9D441A"/>
    <w:rPr>
      <w:rFonts w:ascii="Open Sans" w:eastAsiaTheme="majorEastAsia" w:hAnsi="Open Sans" w:cs="Tahoma"/>
      <w:b/>
      <w:bCs/>
      <w:caps/>
      <w:color w:val="FF7C16"/>
      <w:sz w:val="20"/>
    </w:rPr>
  </w:style>
  <w:style w:type="character" w:customStyle="1" w:styleId="Heading9Char">
    <w:name w:val="Heading 9 Char"/>
    <w:basedOn w:val="DefaultParagraphFont"/>
    <w:link w:val="Heading9"/>
    <w:uiPriority w:val="9"/>
    <w:rsid w:val="009D441A"/>
    <w:rPr>
      <w:rFonts w:ascii="Open Sans" w:eastAsiaTheme="majorEastAsia" w:hAnsi="Open Sans" w:cs="Tahoma"/>
      <w:i/>
      <w:iCs/>
      <w:caps/>
      <w:color w:val="1E1E1E" w:themeColor="text1" w:themeTint="E6"/>
      <w:sz w:val="20"/>
    </w:rPr>
  </w:style>
  <w:style w:type="numbering" w:customStyle="1" w:styleId="Headings">
    <w:name w:val="Headings"/>
    <w:uiPriority w:val="99"/>
    <w:rsid w:val="00DD4B1D"/>
    <w:pPr>
      <w:numPr>
        <w:numId w:val="6"/>
      </w:numPr>
    </w:pPr>
  </w:style>
  <w:style w:type="character" w:styleId="Hyperlink">
    <w:name w:val="Hyperlink"/>
    <w:aliases w:val="Heading 4 Char1,H4 Char1,Infonet Heading 4 Char1,Subhead C Char1,section 1.1.1.1 Char1,Map Title Char1,h:4 Char1,h4 Char1,(Shift Ctrl 4) Char1,Titre 41 Char1,t4.T4 Char1,H4-Heading 4 Char1,4 Char1,l4 Char1,heading4 Char1,a. Char1"/>
    <w:basedOn w:val="DefaultParagraphFont"/>
    <w:uiPriority w:val="99"/>
    <w:unhideWhenUsed/>
    <w:rsid w:val="009710B5"/>
    <w:rPr>
      <w:color w:val="1B2880" w:themeColor="accent1" w:themeShade="BF"/>
      <w:u w:val="single"/>
    </w:rPr>
  </w:style>
  <w:style w:type="paragraph" w:customStyle="1" w:styleId="Bubbles">
    <w:name w:val="Bubbles"/>
    <w:basedOn w:val="Normal"/>
    <w:autoRedefine/>
    <w:qFormat/>
    <w:rsid w:val="009710B5"/>
    <w:rPr>
      <w:b/>
      <w:bCs/>
      <w:color w:val="CA1496"/>
      <w:sz w:val="28"/>
      <w:szCs w:val="28"/>
    </w:rPr>
  </w:style>
  <w:style w:type="paragraph" w:customStyle="1" w:styleId="EschoolHeading">
    <w:name w:val="Eschool Heading"/>
    <w:basedOn w:val="Normal"/>
    <w:next w:val="Normal"/>
    <w:autoRedefine/>
    <w:qFormat/>
    <w:rsid w:val="00661C7F"/>
    <w:pPr>
      <w:pBdr>
        <w:top w:val="dashSmallGap" w:sz="4" w:space="0" w:color="2437AC"/>
        <w:left w:val="single" w:sz="48" w:space="0" w:color="00B8FF"/>
        <w:right w:val="single" w:sz="48" w:space="0" w:color="00B8FF"/>
      </w:pBdr>
      <w:shd w:val="clear" w:color="auto" w:fill="E7E6E6" w:themeFill="background2"/>
    </w:pPr>
    <w:rPr>
      <w:b/>
      <w:bCs/>
      <w:color w:val="2437AC"/>
      <w:szCs w:val="28"/>
    </w:rPr>
  </w:style>
  <w:style w:type="paragraph" w:customStyle="1" w:styleId="FrontSubtitle">
    <w:name w:val="Front Subtitle"/>
    <w:basedOn w:val="Normal"/>
    <w:next w:val="Normal"/>
    <w:autoRedefine/>
    <w:qFormat/>
    <w:rsid w:val="00394229"/>
    <w:pPr>
      <w:numPr>
        <w:numId w:val="7"/>
      </w:numPr>
    </w:pPr>
    <w:rPr>
      <w:b/>
      <w:bCs/>
      <w:color w:val="2437AC"/>
    </w:rPr>
  </w:style>
  <w:style w:type="paragraph" w:styleId="ListBullet">
    <w:name w:val="List Bullet"/>
    <w:basedOn w:val="Normal"/>
    <w:autoRedefine/>
    <w:uiPriority w:val="99"/>
    <w:semiHidden/>
    <w:unhideWhenUsed/>
    <w:rsid w:val="009C11FC"/>
    <w:pPr>
      <w:numPr>
        <w:numId w:val="4"/>
      </w:numPr>
      <w:contextualSpacing/>
    </w:pPr>
  </w:style>
  <w:style w:type="paragraph" w:styleId="ListBullet2">
    <w:name w:val="List Bullet 2"/>
    <w:basedOn w:val="Normal"/>
    <w:autoRedefine/>
    <w:uiPriority w:val="99"/>
    <w:semiHidden/>
    <w:unhideWhenUsed/>
    <w:rsid w:val="009C11FC"/>
    <w:pPr>
      <w:numPr>
        <w:numId w:val="5"/>
      </w:numPr>
      <w:contextualSpacing/>
    </w:pPr>
  </w:style>
  <w:style w:type="character" w:styleId="SubtleEmphasis">
    <w:name w:val="Subtle Emphasis"/>
    <w:basedOn w:val="DefaultParagraphFont"/>
    <w:uiPriority w:val="19"/>
    <w:qFormat/>
    <w:rsid w:val="009C11FC"/>
    <w:rPr>
      <w:i/>
      <w:iCs/>
      <w:color w:val="2437AC"/>
    </w:rPr>
  </w:style>
  <w:style w:type="character" w:styleId="Emphasis">
    <w:name w:val="Emphasis"/>
    <w:basedOn w:val="DefaultParagraphFont"/>
    <w:uiPriority w:val="20"/>
    <w:qFormat/>
    <w:rsid w:val="009C11FC"/>
    <w:rPr>
      <w:i/>
      <w:iCs/>
      <w:color w:val="2437AC"/>
    </w:rPr>
  </w:style>
  <w:style w:type="character" w:styleId="IntenseEmphasis">
    <w:name w:val="Intense Emphasis"/>
    <w:basedOn w:val="DefaultParagraphFont"/>
    <w:uiPriority w:val="21"/>
    <w:qFormat/>
    <w:rsid w:val="009C11FC"/>
    <w:rPr>
      <w:i/>
      <w:iCs/>
      <w:color w:val="2437AC"/>
    </w:rPr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9C11FC"/>
    <w:pPr>
      <w:pBdr>
        <w:top w:val="single" w:sz="4" w:space="10" w:color="CA1496"/>
        <w:bottom w:val="single" w:sz="4" w:space="10" w:color="CA1496"/>
      </w:pBdr>
      <w:spacing w:before="360" w:after="360"/>
      <w:ind w:left="864" w:right="864"/>
      <w:jc w:val="center"/>
    </w:pPr>
    <w:rPr>
      <w:i/>
      <w:iCs/>
      <w:color w:val="2437AC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11FC"/>
    <w:rPr>
      <w:rFonts w:ascii="Open Sans" w:hAnsi="Open Sans" w:cs="Tahoma"/>
      <w:i/>
      <w:iCs/>
      <w:color w:val="2437AC"/>
    </w:rPr>
  </w:style>
  <w:style w:type="character" w:styleId="IntenseReference">
    <w:name w:val="Intense Reference"/>
    <w:basedOn w:val="DefaultParagraphFont"/>
    <w:uiPriority w:val="32"/>
    <w:qFormat/>
    <w:rsid w:val="009C11FC"/>
    <w:rPr>
      <w:b/>
      <w:bCs/>
      <w:caps w:val="0"/>
      <w:smallCaps/>
      <w:color w:val="2437AC"/>
      <w:spacing w:val="5"/>
    </w:rPr>
  </w:style>
  <w:style w:type="character" w:styleId="BookTitle">
    <w:name w:val="Book Title"/>
    <w:basedOn w:val="DefaultParagraphFont"/>
    <w:uiPriority w:val="33"/>
    <w:qFormat/>
    <w:rsid w:val="009C11FC"/>
    <w:rPr>
      <w:b/>
      <w:bCs/>
      <w:i/>
      <w:iCs/>
      <w:color w:val="2437AC"/>
      <w:spacing w:val="5"/>
    </w:rPr>
  </w:style>
  <w:style w:type="paragraph" w:styleId="ListParagraph">
    <w:name w:val="List Paragraph"/>
    <w:aliases w:val="lp1,numbered,FooterText,List Paragraph1,Paragraphe de liste1,Bulletr List Paragraph,列出段落,列出段落1,List Paragraph2,List Paragraph21,Párrafo de lista1,Parágrafo da Lista1,リスト段落1,Listeafsnit1,Use Case List Paragraph,Bullet List,YC Bulet,lp11"/>
    <w:basedOn w:val="Normal"/>
    <w:link w:val="ListParagraphChar"/>
    <w:autoRedefine/>
    <w:uiPriority w:val="34"/>
    <w:qFormat/>
    <w:rsid w:val="0049483B"/>
    <w:pPr>
      <w:numPr>
        <w:numId w:val="13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90A36"/>
    <w:rPr>
      <w:rFonts w:cstheme="minorHAnsi"/>
      <w:b/>
      <w:bCs/>
      <w:cap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23431"/>
    <w:pPr>
      <w:tabs>
        <w:tab w:val="left" w:pos="880"/>
        <w:tab w:val="right" w:leader="dot" w:pos="9017"/>
      </w:tabs>
      <w:spacing w:before="0" w:after="0"/>
      <w:ind w:left="220"/>
    </w:pPr>
    <w:rPr>
      <w:rFonts w:cstheme="minorHAnsi"/>
      <w:smallCaps/>
      <w:noProof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23431"/>
    <w:pPr>
      <w:tabs>
        <w:tab w:val="left" w:pos="1100"/>
        <w:tab w:val="right" w:leader="dot" w:pos="9017"/>
      </w:tabs>
      <w:spacing w:before="0" w:after="0"/>
      <w:ind w:left="440"/>
    </w:pPr>
    <w:rPr>
      <w:rFonts w:cstheme="minorHAnsi"/>
      <w:iCs/>
      <w:noProof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D23431"/>
    <w:pPr>
      <w:tabs>
        <w:tab w:val="left" w:pos="1540"/>
        <w:tab w:val="right" w:leader="dot" w:pos="9017"/>
      </w:tabs>
      <w:spacing w:before="0" w:after="0"/>
      <w:ind w:left="660"/>
    </w:pPr>
    <w:rPr>
      <w:rFonts w:cstheme="minorHAnsi"/>
      <w:noProof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D23431"/>
    <w:pPr>
      <w:tabs>
        <w:tab w:val="left" w:pos="1760"/>
        <w:tab w:val="right" w:leader="dot" w:pos="9017"/>
      </w:tabs>
      <w:spacing w:before="0" w:after="0"/>
      <w:ind w:left="880"/>
    </w:pPr>
    <w:rPr>
      <w:rFonts w:cstheme="minorHAnsi"/>
      <w:noProof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C23BEC"/>
    <w:pPr>
      <w:tabs>
        <w:tab w:val="left" w:pos="2095"/>
        <w:tab w:val="right" w:leader="dot" w:pos="9017"/>
      </w:tabs>
      <w:spacing w:before="0" w:after="0"/>
      <w:ind w:left="1094"/>
    </w:pPr>
    <w:rPr>
      <w:rFonts w:cstheme="minorHAnsi"/>
      <w:noProof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C23BEC"/>
    <w:pPr>
      <w:tabs>
        <w:tab w:val="left" w:pos="2451"/>
        <w:tab w:val="right" w:leader="dot" w:pos="9017"/>
      </w:tabs>
      <w:spacing w:before="0" w:after="0"/>
      <w:ind w:left="1320"/>
    </w:pPr>
    <w:rPr>
      <w:rFonts w:cstheme="minorHAnsi"/>
      <w:noProof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C23BEC"/>
    <w:pPr>
      <w:tabs>
        <w:tab w:val="left" w:pos="2808"/>
        <w:tab w:val="right" w:leader="dot" w:pos="9017"/>
      </w:tabs>
      <w:spacing w:before="0" w:after="0"/>
      <w:ind w:left="1540"/>
    </w:pPr>
    <w:rPr>
      <w:rFonts w:cstheme="minorHAnsi"/>
      <w:noProof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C23BEC"/>
    <w:pPr>
      <w:spacing w:before="0" w:after="0"/>
      <w:ind w:left="1760"/>
    </w:pPr>
    <w:rPr>
      <w:rFonts w:cstheme="minorHAnsi"/>
      <w:sz w:val="18"/>
      <w:szCs w:val="21"/>
    </w:rPr>
  </w:style>
  <w:style w:type="paragraph" w:customStyle="1" w:styleId="OutlineNumberLevel1">
    <w:name w:val="Outline Number Level 1"/>
    <w:basedOn w:val="Normal"/>
    <w:autoRedefine/>
    <w:qFormat/>
    <w:rsid w:val="000077B6"/>
    <w:pPr>
      <w:spacing w:line="360" w:lineRule="auto"/>
      <w:ind w:left="1440"/>
    </w:pPr>
    <w:rPr>
      <w:sz w:val="22"/>
    </w:rPr>
  </w:style>
  <w:style w:type="numbering" w:customStyle="1" w:styleId="OutlineNumberLevel1Style">
    <w:name w:val="Outline Number Level 1 Style"/>
    <w:uiPriority w:val="99"/>
    <w:rsid w:val="005207FD"/>
    <w:pPr>
      <w:numPr>
        <w:numId w:val="10"/>
      </w:numPr>
    </w:pPr>
  </w:style>
  <w:style w:type="paragraph" w:customStyle="1" w:styleId="OutlineNumberLevel2">
    <w:name w:val="Outline Number Level 2"/>
    <w:basedOn w:val="Normal"/>
    <w:next w:val="Normal"/>
    <w:autoRedefine/>
    <w:qFormat/>
    <w:rsid w:val="003907C6"/>
    <w:pPr>
      <w:numPr>
        <w:ilvl w:val="1"/>
        <w:numId w:val="13"/>
      </w:numPr>
      <w:spacing w:line="360" w:lineRule="auto"/>
    </w:pPr>
    <w:rPr>
      <w:sz w:val="22"/>
    </w:rPr>
  </w:style>
  <w:style w:type="numbering" w:customStyle="1" w:styleId="OutlineNumberLevel2Style">
    <w:name w:val="Outline Number Level 2 Style"/>
    <w:uiPriority w:val="99"/>
    <w:rsid w:val="005207FD"/>
    <w:pPr>
      <w:numPr>
        <w:numId w:val="11"/>
      </w:numPr>
    </w:pPr>
  </w:style>
  <w:style w:type="paragraph" w:customStyle="1" w:styleId="OutlineNumberLevel3">
    <w:name w:val="Outline Number Level 3"/>
    <w:basedOn w:val="Normal"/>
    <w:autoRedefine/>
    <w:qFormat/>
    <w:rsid w:val="003F376D"/>
    <w:pPr>
      <w:numPr>
        <w:numId w:val="22"/>
      </w:numPr>
      <w:spacing w:line="360" w:lineRule="auto"/>
    </w:pPr>
    <w:rPr>
      <w:sz w:val="22"/>
    </w:rPr>
  </w:style>
  <w:style w:type="numbering" w:customStyle="1" w:styleId="OutlineNumberLevel3Style">
    <w:name w:val="Outline Number Level 3 Style"/>
    <w:uiPriority w:val="99"/>
    <w:rsid w:val="005207FD"/>
    <w:pPr>
      <w:numPr>
        <w:numId w:val="12"/>
      </w:numPr>
    </w:pPr>
  </w:style>
  <w:style w:type="paragraph" w:customStyle="1" w:styleId="OutlineNumberLevel4">
    <w:name w:val="Outline Number Level 4"/>
    <w:basedOn w:val="Normal"/>
    <w:autoRedefine/>
    <w:qFormat/>
    <w:rsid w:val="005207FD"/>
    <w:pPr>
      <w:numPr>
        <w:ilvl w:val="3"/>
        <w:numId w:val="13"/>
      </w:numPr>
      <w:spacing w:line="360" w:lineRule="auto"/>
    </w:pPr>
    <w:rPr>
      <w:sz w:val="22"/>
    </w:rPr>
  </w:style>
  <w:style w:type="numbering" w:customStyle="1" w:styleId="OutlineNumberLevel4Style">
    <w:name w:val="Outline Number Level 4 Style"/>
    <w:uiPriority w:val="99"/>
    <w:rsid w:val="005207FD"/>
    <w:pPr>
      <w:numPr>
        <w:numId w:val="13"/>
      </w:numPr>
    </w:pPr>
  </w:style>
  <w:style w:type="table" w:customStyle="1" w:styleId="LinkdevAttentionNote">
    <w:name w:val="Linkdev Attention Note"/>
    <w:basedOn w:val="TableNormal"/>
    <w:uiPriority w:val="99"/>
    <w:rsid w:val="006E3264"/>
    <w:pPr>
      <w:spacing w:before="0" w:after="0" w:line="240" w:lineRule="auto"/>
    </w:pPr>
    <w:tblPr>
      <w:tblBorders>
        <w:top w:val="single" w:sz="18" w:space="0" w:color="2437AC"/>
      </w:tblBorders>
    </w:tblPr>
    <w:tcPr>
      <w:vAlign w:val="center"/>
    </w:tcPr>
    <w:tblStylePr w:type="firstCol">
      <w:pPr>
        <w:jc w:val="center"/>
      </w:pPr>
      <w:rPr>
        <w:color w:val="FFFFFF" w:themeColor="background1"/>
      </w:rPr>
      <w:tblPr/>
      <w:tcPr>
        <w:tcBorders>
          <w:top w:val="single" w:sz="18" w:space="0" w:color="2437AC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7BAB13"/>
      </w:tcPr>
    </w:tblStylePr>
  </w:style>
  <w:style w:type="numbering" w:customStyle="1" w:styleId="OutlineNumberLevel">
    <w:name w:val="Outline Number Level"/>
    <w:uiPriority w:val="99"/>
    <w:rsid w:val="005207FD"/>
    <w:pPr>
      <w:numPr>
        <w:numId w:val="9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D760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6023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6023"/>
    <w:rPr>
      <w:rFonts w:ascii="Open Sans" w:hAnsi="Open Sans" w:cs="Tahom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60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6023"/>
    <w:rPr>
      <w:rFonts w:ascii="Open Sans" w:hAnsi="Open Sans" w:cs="Tahoma"/>
      <w:b/>
      <w:bCs/>
      <w:sz w:val="20"/>
      <w:szCs w:val="20"/>
    </w:rPr>
  </w:style>
  <w:style w:type="paragraph" w:customStyle="1" w:styleId="UnderlinedStyle">
    <w:name w:val="Underlined Style"/>
    <w:basedOn w:val="Normal"/>
    <w:next w:val="Normal"/>
    <w:autoRedefine/>
    <w:qFormat/>
    <w:rsid w:val="00B20BE4"/>
    <w:rPr>
      <w:bCs/>
      <w:u w:val="single"/>
    </w:rPr>
  </w:style>
  <w:style w:type="paragraph" w:customStyle="1" w:styleId="BoldUnderlinedStyle">
    <w:name w:val="Bold Underlined Style"/>
    <w:basedOn w:val="Normal"/>
    <w:next w:val="Normal"/>
    <w:autoRedefine/>
    <w:qFormat/>
    <w:rsid w:val="00B20BE4"/>
    <w:rPr>
      <w:b/>
      <w:u w:val="single"/>
    </w:rPr>
  </w:style>
  <w:style w:type="paragraph" w:customStyle="1" w:styleId="Subtitle2">
    <w:name w:val="Subtitle2"/>
    <w:basedOn w:val="Subtitle"/>
    <w:next w:val="Normal"/>
    <w:qFormat/>
    <w:rsid w:val="007B6D3F"/>
    <w:pPr>
      <w:framePr w:wrap="around"/>
    </w:pPr>
    <w:rPr>
      <w:sz w:val="24"/>
    </w:rPr>
  </w:style>
  <w:style w:type="character" w:customStyle="1" w:styleId="ListParagraphChar">
    <w:name w:val="List Paragraph Char"/>
    <w:aliases w:val="lp1 Char,numbered Char,FooterText Char,List Paragraph1 Char,Paragraphe de liste1 Char,Bulletr List Paragraph Char,列出段落 Char,列出段落1 Char,List Paragraph2 Char,List Paragraph21 Char,Párrafo de lista1 Char,Parágrafo da Lista1 Char"/>
    <w:link w:val="ListParagraph"/>
    <w:uiPriority w:val="34"/>
    <w:locked/>
    <w:rsid w:val="0049483B"/>
  </w:style>
  <w:style w:type="character" w:styleId="FollowedHyperlink">
    <w:name w:val="FollowedHyperlink"/>
    <w:basedOn w:val="DefaultParagraphFont"/>
    <w:uiPriority w:val="99"/>
    <w:semiHidden/>
    <w:unhideWhenUsed/>
    <w:rsid w:val="003F376D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2D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jpeg"/><Relationship Id="rId26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hyperlink" Target="mailto:info@linkdev.com" TargetMode="External"/><Relationship Id="rId34" Type="http://schemas.openxmlformats.org/officeDocument/2006/relationships/footer" Target="footer4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40.gif"/><Relationship Id="rId25" Type="http://schemas.openxmlformats.org/officeDocument/2006/relationships/image" Target="media/image8.png"/><Relationship Id="rId33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image" Target="media/image4.gif"/><Relationship Id="rId20" Type="http://schemas.openxmlformats.org/officeDocument/2006/relationships/hyperlink" Target="http://www.linkdevelopment.com" TargetMode="External"/><Relationship Id="rId29" Type="http://schemas.openxmlformats.org/officeDocument/2006/relationships/hyperlink" Target="https://newsapi.org/v1/articles?source=associated-press&amp;apiKey=533af958594143758318137469b41ba9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hyperlink" Target="https://linkdevcorp-my.sharepoint.com/:u:/g/personal/nayera_mohamed_linkdev_com/ESEru0h5f7VPh9evwqxqDYgBylIrCYgOgj0oJx_GwV78kg?e=vcmdAe" TargetMode="Externa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hyperlink" Target="https://newsapi.org/v1/articles?source=the-next-web&amp;apiKey=533af958594143758318137469b41ba9" TargetMode="External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hyperlink" Target="mailto:info@linkdev.com" TargetMode="External"/><Relationship Id="rId31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header" Target="header3.xml"/><Relationship Id="rId22" Type="http://schemas.openxmlformats.org/officeDocument/2006/relationships/hyperlink" Target="http://www.linkdevelopment.com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1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hyperlink" Target="file:///C:\Users\dalia.kamel\AppData\Local\Microsoft\Windows\INetCache\Content.Outlook\CODWB5F6\www.linkdevelopment.com" TargetMode="External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y%20Files\Mobile%20Projects\Tasks\Interveiw%20Task\Link_Development_Document_Template.dotx" TargetMode="External"/></Relationships>
</file>

<file path=word/theme/theme1.xml><?xml version="1.0" encoding="utf-8"?>
<a:theme xmlns:a="http://schemas.openxmlformats.org/drawingml/2006/main" name="Office Theme">
  <a:themeElements>
    <a:clrScheme name="Linkdev">
      <a:dk1>
        <a:srgbClr val="060606"/>
      </a:dk1>
      <a:lt1>
        <a:srgbClr val="FFFFFF"/>
      </a:lt1>
      <a:dk2>
        <a:srgbClr val="1E1E1E"/>
      </a:dk2>
      <a:lt2>
        <a:srgbClr val="E7E6E6"/>
      </a:lt2>
      <a:accent1>
        <a:srgbClr val="2437AC"/>
      </a:accent1>
      <a:accent2>
        <a:srgbClr val="00B8FF"/>
      </a:accent2>
      <a:accent3>
        <a:srgbClr val="10B616"/>
      </a:accent3>
      <a:accent4>
        <a:srgbClr val="FF7C16"/>
      </a:accent4>
      <a:accent5>
        <a:srgbClr val="CA1496"/>
      </a:accent5>
      <a:accent6>
        <a:srgbClr val="A6E51A"/>
      </a:accent6>
      <a:hlink>
        <a:srgbClr val="1E1E1E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2017-05-25T00:00:00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CD793A-9F2D-4D81-8142-150660D1B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Link_Development_Document_Template.dotx</Template>
  <TotalTime>42</TotalTime>
  <Pages>6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Company Name</Company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Nayera Mohamed</dc:creator>
  <cp:keywords/>
  <dc:description/>
  <cp:lastModifiedBy>Nayera Mohamed</cp:lastModifiedBy>
  <cp:revision>26</cp:revision>
  <cp:lastPrinted>2017-06-07T11:20:00Z</cp:lastPrinted>
  <dcterms:created xsi:type="dcterms:W3CDTF">2017-07-19T07:51:00Z</dcterms:created>
  <dcterms:modified xsi:type="dcterms:W3CDTF">2020-03-26T13:26:00Z</dcterms:modified>
</cp:coreProperties>
</file>